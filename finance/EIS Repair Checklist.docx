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AD2" w:rsidRPr="00F26A38" w:rsidRDefault="00F91AD2" w:rsidP="00F91AD2">
      <w:pPr>
        <w:autoSpaceDE w:val="0"/>
        <w:autoSpaceDN w:val="0"/>
        <w:adjustRightInd w:val="0"/>
        <w:rPr>
          <w:rFonts w:eastAsia="SimSun" w:cs="Helvetica Bold"/>
          <w:sz w:val="6"/>
          <w:szCs w:val="6"/>
          <w:lang w:val="en-US" w:eastAsia="zh-CN"/>
        </w:rPr>
      </w:pPr>
    </w:p>
    <w:p w:rsidR="00F91AD2" w:rsidRPr="002722A2" w:rsidRDefault="00AF5DE2" w:rsidP="00173BBB">
      <w:pPr>
        <w:autoSpaceDE w:val="0"/>
        <w:autoSpaceDN w:val="0"/>
        <w:adjustRightInd w:val="0"/>
        <w:rPr>
          <w:rFonts w:eastAsia="SimSun" w:cs="Helvetica"/>
          <w:sz w:val="18"/>
          <w:szCs w:val="18"/>
          <w:lang w:val="en-US" w:eastAsia="zh-CN"/>
        </w:rPr>
      </w:pPr>
      <w:r>
        <w:rPr>
          <w:rFonts w:eastAsia="SimSun" w:cs="Helvetica"/>
          <w:sz w:val="18"/>
          <w:szCs w:val="18"/>
          <w:lang w:val="en-US" w:eastAsia="zh-CN"/>
        </w:rPr>
        <w:t xml:space="preserve">To speed up processing time and improve </w:t>
      </w:r>
      <w:r w:rsidR="009D0688" w:rsidRPr="002722A2">
        <w:rPr>
          <w:rFonts w:eastAsia="SimSun" w:cs="Helvetica"/>
          <w:sz w:val="18"/>
          <w:szCs w:val="18"/>
          <w:lang w:val="en-US" w:eastAsia="zh-CN"/>
        </w:rPr>
        <w:t xml:space="preserve">solution finding we kindly ask you to fill </w:t>
      </w:r>
      <w:r>
        <w:rPr>
          <w:rFonts w:eastAsia="SimSun" w:cs="Helvetica"/>
          <w:sz w:val="18"/>
          <w:szCs w:val="18"/>
          <w:lang w:val="en-US" w:eastAsia="zh-CN"/>
        </w:rPr>
        <w:t>out</w:t>
      </w:r>
      <w:r w:rsidR="009D0688" w:rsidRPr="002722A2">
        <w:rPr>
          <w:rFonts w:eastAsia="SimSun" w:cs="Helvetica"/>
          <w:sz w:val="18"/>
          <w:szCs w:val="18"/>
          <w:lang w:val="en-US" w:eastAsia="zh-CN"/>
        </w:rPr>
        <w:t xml:space="preserve"> the following questionnaire. Please answer all questions and send th</w:t>
      </w:r>
      <w:r w:rsidR="00FB69E4" w:rsidRPr="002722A2">
        <w:rPr>
          <w:rFonts w:eastAsia="SimSun" w:cs="Helvetica"/>
          <w:sz w:val="18"/>
          <w:szCs w:val="18"/>
          <w:lang w:val="en-US" w:eastAsia="zh-CN"/>
        </w:rPr>
        <w:t>is checklist to</w:t>
      </w:r>
      <w:r w:rsidR="00173BBB">
        <w:rPr>
          <w:rFonts w:eastAsia="SimSun" w:cs="Helvetica"/>
          <w:sz w:val="18"/>
          <w:szCs w:val="18"/>
          <w:lang w:val="en-US" w:eastAsia="zh-CN"/>
        </w:rPr>
        <w:t xml:space="preserve"> your contact person</w:t>
      </w:r>
      <w:r w:rsidR="00FB69E4" w:rsidRPr="002722A2">
        <w:rPr>
          <w:rFonts w:eastAsia="SimSun" w:cs="Helvetica"/>
          <w:sz w:val="18"/>
          <w:szCs w:val="18"/>
          <w:lang w:val="en-US" w:eastAsia="zh-CN"/>
        </w:rPr>
        <w:t>:</w:t>
      </w:r>
      <w:r w:rsidR="00F91AD2" w:rsidRPr="002722A2">
        <w:rPr>
          <w:rFonts w:eastAsia="SimSun" w:cs="Helvetica"/>
          <w:sz w:val="18"/>
          <w:szCs w:val="18"/>
          <w:lang w:val="en-US" w:eastAsia="zh-CN"/>
        </w:rPr>
        <w:t xml:space="preserve"> </w:t>
      </w:r>
      <w:r w:rsidR="002F2B49" w:rsidRPr="002F2B49">
        <w:rPr>
          <w:rFonts w:eastAsia="SimSun" w:cs="Helvetica"/>
          <w:color w:val="0000FF"/>
          <w:sz w:val="18"/>
          <w:szCs w:val="18"/>
          <w:lang w:eastAsia="zh-CN"/>
        </w:rPr>
        <w:t>marilena</w:t>
      </w:r>
      <w:r w:rsidR="00173BBB" w:rsidRPr="002F2B49">
        <w:rPr>
          <w:rFonts w:eastAsia="SimSun" w:cs="Helvetica"/>
          <w:color w:val="0000FF"/>
          <w:sz w:val="18"/>
          <w:szCs w:val="18"/>
          <w:lang w:eastAsia="zh-CN"/>
        </w:rPr>
        <w:t>@</w:t>
      </w:r>
      <w:r w:rsidR="002F2B49" w:rsidRPr="002F2B49">
        <w:rPr>
          <w:rFonts w:eastAsia="SimSun" w:cs="Helvetica"/>
          <w:color w:val="0000FF"/>
          <w:sz w:val="18"/>
          <w:szCs w:val="18"/>
          <w:lang w:eastAsia="zh-CN"/>
        </w:rPr>
        <w:t>electromate</w:t>
      </w:r>
      <w:r w:rsidR="00173BBB" w:rsidRPr="002F2B49">
        <w:rPr>
          <w:rFonts w:eastAsia="SimSun" w:cs="Helvetica"/>
          <w:color w:val="0000FF"/>
          <w:sz w:val="18"/>
          <w:szCs w:val="18"/>
          <w:lang w:eastAsia="zh-CN"/>
        </w:rPr>
        <w:t>.com</w:t>
      </w:r>
    </w:p>
    <w:p w:rsidR="00F91AD2" w:rsidRDefault="00FB69E4" w:rsidP="00F91AD2">
      <w:pPr>
        <w:rPr>
          <w:rFonts w:eastAsia="SimSun" w:cs="Helvetica"/>
          <w:sz w:val="18"/>
          <w:szCs w:val="18"/>
          <w:lang w:val="en-US" w:eastAsia="zh-CN"/>
        </w:rPr>
      </w:pPr>
      <w:r w:rsidRPr="002722A2">
        <w:rPr>
          <w:rFonts w:eastAsia="SimSun" w:cs="Helvetica"/>
          <w:sz w:val="18"/>
          <w:szCs w:val="18"/>
          <w:lang w:val="en-US" w:eastAsia="zh-CN"/>
        </w:rPr>
        <w:t xml:space="preserve">Please also enclose this report </w:t>
      </w:r>
      <w:r w:rsidR="00AF5DE2">
        <w:rPr>
          <w:rFonts w:eastAsia="SimSun" w:cs="Helvetica"/>
          <w:sz w:val="18"/>
          <w:szCs w:val="18"/>
          <w:lang w:val="en-US" w:eastAsia="zh-CN"/>
        </w:rPr>
        <w:t>with</w:t>
      </w:r>
      <w:r w:rsidRPr="002722A2">
        <w:rPr>
          <w:rFonts w:eastAsia="SimSun" w:cs="Helvetica"/>
          <w:sz w:val="18"/>
          <w:szCs w:val="18"/>
          <w:lang w:val="en-US" w:eastAsia="zh-CN"/>
        </w:rPr>
        <w:t xml:space="preserve"> the returned material.</w:t>
      </w:r>
    </w:p>
    <w:p w:rsidR="00173BBB" w:rsidRDefault="00173BBB" w:rsidP="00F91AD2">
      <w:pPr>
        <w:rPr>
          <w:rFonts w:eastAsia="SimSun" w:cs="Helvetica"/>
          <w:sz w:val="18"/>
          <w:szCs w:val="18"/>
          <w:lang w:val="en-US" w:eastAsia="zh-CN"/>
        </w:rPr>
      </w:pPr>
    </w:p>
    <w:p w:rsidR="00173BBB" w:rsidRPr="002722A2" w:rsidRDefault="00173BBB" w:rsidP="00F91AD2">
      <w:pPr>
        <w:rPr>
          <w:rFonts w:eastAsia="SimSun" w:cs="Helvetica"/>
          <w:sz w:val="18"/>
          <w:szCs w:val="18"/>
          <w:lang w:val="en-US" w:eastAsia="zh-CN"/>
        </w:rPr>
      </w:pPr>
      <w:r>
        <w:rPr>
          <w:rFonts w:eastAsia="SimSun" w:cs="Helvetica"/>
          <w:sz w:val="18"/>
          <w:szCs w:val="18"/>
          <w:lang w:val="en-US" w:eastAsia="zh-CN"/>
        </w:rPr>
        <w:t>Thank you very much, maxon Customer Service</w:t>
      </w:r>
    </w:p>
    <w:p w:rsidR="00F91AD2" w:rsidRPr="002722A2" w:rsidRDefault="00F91AD2" w:rsidP="00F91AD2">
      <w:pPr>
        <w:tabs>
          <w:tab w:val="right" w:pos="10260"/>
        </w:tabs>
        <w:rPr>
          <w:rFonts w:eastAsia="SimSun" w:cs="Helvetica"/>
          <w:b/>
          <w:sz w:val="18"/>
          <w:szCs w:val="18"/>
          <w:lang w:val="en-US" w:eastAsia="zh-CN"/>
        </w:rPr>
      </w:pPr>
    </w:p>
    <w:p w:rsidR="00F91AD2" w:rsidRPr="006E6EF0" w:rsidRDefault="00E664A4" w:rsidP="00B13808">
      <w:pPr>
        <w:pBdr>
          <w:top w:val="single" w:sz="4" w:space="1" w:color="auto"/>
        </w:pBdr>
        <w:tabs>
          <w:tab w:val="left" w:pos="5387"/>
          <w:tab w:val="right" w:pos="9923"/>
        </w:tabs>
        <w:rPr>
          <w:rFonts w:eastAsiaTheme="minorEastAsia" w:cs="Helvetica" w:hint="eastAsia"/>
          <w:b/>
          <w:sz w:val="18"/>
          <w:szCs w:val="18"/>
          <w:lang w:val="en-US" w:eastAsia="ja-JP"/>
        </w:rPr>
      </w:pPr>
      <w:r w:rsidRPr="002722A2">
        <w:rPr>
          <w:rFonts w:eastAsia="SimSun" w:cs="Helvetica"/>
          <w:b/>
          <w:sz w:val="18"/>
          <w:szCs w:val="18"/>
          <w:lang w:val="en-US" w:eastAsia="zh-CN"/>
        </w:rPr>
        <w:t>Customer Failure Report</w:t>
      </w:r>
      <w:r w:rsidR="00F91AD2" w:rsidRPr="002722A2">
        <w:rPr>
          <w:rFonts w:eastAsia="SimSun" w:cs="Helvetica"/>
          <w:b/>
          <w:sz w:val="18"/>
          <w:szCs w:val="18"/>
          <w:lang w:val="en-US" w:eastAsia="zh-CN"/>
        </w:rPr>
        <w:tab/>
      </w:r>
      <w:r w:rsidR="00F26A38">
        <w:rPr>
          <w:rFonts w:eastAsia="SimSun" w:cs="Helvetica"/>
          <w:b/>
          <w:sz w:val="18"/>
          <w:szCs w:val="18"/>
          <w:lang w:val="en-US" w:eastAsia="zh-CN"/>
        </w:rPr>
        <w:t xml:space="preserve">City / </w:t>
      </w:r>
      <w:r w:rsidR="002722A2">
        <w:rPr>
          <w:rFonts w:eastAsia="SimSun" w:cs="Helvetica"/>
          <w:b/>
          <w:sz w:val="18"/>
          <w:szCs w:val="18"/>
          <w:lang w:val="en-US" w:eastAsia="zh-CN"/>
        </w:rPr>
        <w:t>Date</w:t>
      </w:r>
      <w:r w:rsidR="00F91AD2" w:rsidRPr="002722A2">
        <w:rPr>
          <w:rFonts w:eastAsia="SimSun" w:cs="Helvetica"/>
          <w:b/>
          <w:sz w:val="18"/>
          <w:szCs w:val="18"/>
          <w:lang w:val="en-US" w:eastAsia="zh-CN"/>
        </w:rPr>
        <w:t xml:space="preserve">: </w:t>
      </w:r>
      <w:r w:rsidR="006E6EF0">
        <w:rPr>
          <w:rFonts w:eastAsiaTheme="minorEastAsia" w:cs="Helvetica" w:hint="eastAsia"/>
          <w:b/>
          <w:sz w:val="18"/>
          <w:szCs w:val="18"/>
          <w:lang w:val="en-US" w:eastAsia="ja-JP"/>
        </w:rPr>
        <w:t>Vancouver / March 9, 2010</w:t>
      </w:r>
    </w:p>
    <w:p w:rsidR="00F91AD2" w:rsidRPr="002722A2" w:rsidRDefault="00F91AD2" w:rsidP="00F91AD2">
      <w:pPr>
        <w:rPr>
          <w:rFonts w:eastAsia="SimSun" w:cs="Helvetica"/>
          <w:sz w:val="18"/>
          <w:szCs w:val="18"/>
          <w:lang w:val="en-US" w:eastAsia="zh-CN"/>
        </w:rPr>
      </w:pPr>
    </w:p>
    <w:p w:rsidR="00F91AD2" w:rsidRPr="002722A2" w:rsidRDefault="00E664A4" w:rsidP="00F91AD2">
      <w:pPr>
        <w:rPr>
          <w:rFonts w:eastAsia="SimSun" w:cs="Helvetica"/>
          <w:b/>
          <w:sz w:val="18"/>
          <w:szCs w:val="18"/>
          <w:lang w:val="en-US" w:eastAsia="zh-CN"/>
        </w:rPr>
      </w:pPr>
      <w:r w:rsidRPr="002722A2">
        <w:rPr>
          <w:rFonts w:eastAsia="SimSun" w:cs="Helvetica"/>
          <w:b/>
          <w:sz w:val="18"/>
          <w:szCs w:val="18"/>
          <w:lang w:val="en-US" w:eastAsia="zh-CN"/>
        </w:rPr>
        <w:t>Customer data</w:t>
      </w:r>
      <w:r w:rsidR="00F91AD2" w:rsidRPr="002722A2">
        <w:rPr>
          <w:rFonts w:eastAsia="SimSun" w:cs="Helvetica"/>
          <w:b/>
          <w:sz w:val="18"/>
          <w:szCs w:val="18"/>
          <w:lang w:val="en-US" w:eastAsia="zh-CN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8"/>
        <w:gridCol w:w="2269"/>
        <w:gridCol w:w="4641"/>
      </w:tblGrid>
      <w:tr w:rsidR="00F91AD2" w:rsidRPr="00F50903" w:rsidTr="00F50903">
        <w:trPr>
          <w:trHeight w:val="938"/>
        </w:trPr>
        <w:tc>
          <w:tcPr>
            <w:tcW w:w="2710" w:type="pct"/>
            <w:gridSpan w:val="2"/>
            <w:tcBorders>
              <w:bottom w:val="single" w:sz="4" w:space="0" w:color="auto"/>
            </w:tcBorders>
            <w:vAlign w:val="center"/>
          </w:tcPr>
          <w:p w:rsidR="00F91AD2" w:rsidRPr="00F50903" w:rsidRDefault="00E664A4" w:rsidP="00F50903">
            <w:pPr>
              <w:spacing w:line="288" w:lineRule="auto"/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Customer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Davy Chiu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</w:p>
          <w:p w:rsidR="00F91AD2" w:rsidRPr="00F50903" w:rsidRDefault="002722A2" w:rsidP="00F50903">
            <w:pPr>
              <w:spacing w:line="288" w:lineRule="auto"/>
              <w:rPr>
                <w:rFonts w:cs="Helvetica" w:hint="eastAsia"/>
                <w:sz w:val="18"/>
                <w:szCs w:val="18"/>
                <w:lang w:val="en-US" w:eastAsia="ja-JP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Address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3313 Anzio Drive</w:t>
            </w:r>
          </w:p>
          <w:p w:rsidR="00F91AD2" w:rsidRPr="00F50903" w:rsidRDefault="00E664A4" w:rsidP="00F50903">
            <w:pPr>
              <w:spacing w:line="288" w:lineRule="auto"/>
              <w:rPr>
                <w:rFonts w:cs="Helvetica" w:hint="eastAsia"/>
                <w:sz w:val="18"/>
                <w:szCs w:val="18"/>
                <w:lang w:val="en-US" w:eastAsia="ja-JP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City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Vancouver, BC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/ 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Country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Canada</w:t>
            </w:r>
          </w:p>
        </w:tc>
        <w:tc>
          <w:tcPr>
            <w:tcW w:w="2290" w:type="pct"/>
            <w:tcBorders>
              <w:bottom w:val="single" w:sz="4" w:space="0" w:color="auto"/>
            </w:tcBorders>
            <w:vAlign w:val="center"/>
          </w:tcPr>
          <w:p w:rsidR="00F91AD2" w:rsidRPr="00F50903" w:rsidRDefault="00E664A4" w:rsidP="00F50903">
            <w:pPr>
              <w:spacing w:line="288" w:lineRule="auto"/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Customer No.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0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</w:p>
          <w:p w:rsidR="00F91AD2" w:rsidRPr="00F50903" w:rsidRDefault="001631AB" w:rsidP="00F50903">
            <w:pPr>
              <w:spacing w:line="288" w:lineRule="auto"/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Contact person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1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  <w:r w:rsidR="00173BB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/ Department: </w:t>
            </w:r>
            <w:r w:rsidR="00173BB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" w:name="Text33"/>
            <w:r w:rsidR="00173BB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3B4EE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="00173BB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="00173BBB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173BBB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173BBB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173BBB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173BBB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173BB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2"/>
          </w:p>
          <w:p w:rsidR="00F91AD2" w:rsidRPr="00F50903" w:rsidRDefault="001631AB" w:rsidP="00F50903">
            <w:pPr>
              <w:spacing w:line="288" w:lineRule="auto"/>
              <w:rPr>
                <w:rFonts w:cs="Helvetica" w:hint="eastAsia"/>
                <w:sz w:val="18"/>
                <w:szCs w:val="18"/>
                <w:lang w:val="en-US" w:eastAsia="ja-JP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Phone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778-883-2303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/ email: </w:t>
            </w:r>
            <w:r w:rsidR="00AA7911" w:rsidRPr="00F50903">
              <w:rPr>
                <w:rFonts w:cs="Helvetica" w:hint="eastAsia"/>
                <w:sz w:val="18"/>
                <w:szCs w:val="18"/>
                <w:lang w:val="en-US" w:eastAsia="ja-JP"/>
              </w:rPr>
              <w:t>davychiu@gmail.com</w:t>
            </w:r>
          </w:p>
        </w:tc>
      </w:tr>
      <w:tr w:rsidR="00F91AD2" w:rsidRPr="00F50903" w:rsidTr="00F50903">
        <w:trPr>
          <w:trHeight w:val="284"/>
        </w:trPr>
        <w:tc>
          <w:tcPr>
            <w:tcW w:w="5000" w:type="pct"/>
            <w:gridSpan w:val="3"/>
            <w:tcBorders>
              <w:bottom w:val="nil"/>
            </w:tcBorders>
            <w:vAlign w:val="center"/>
          </w:tcPr>
          <w:p w:rsidR="00F91AD2" w:rsidRPr="00F50903" w:rsidRDefault="001631AB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Customer application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" w:name="Text23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3"/>
          </w:p>
        </w:tc>
      </w:tr>
      <w:tr w:rsidR="00F91AD2" w:rsidRPr="00F50903" w:rsidTr="00F50903">
        <w:trPr>
          <w:trHeight w:val="284"/>
        </w:trPr>
        <w:tc>
          <w:tcPr>
            <w:tcW w:w="1592" w:type="pct"/>
            <w:tcBorders>
              <w:top w:val="nil"/>
            </w:tcBorders>
            <w:vAlign w:val="center"/>
          </w:tcPr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4.25pt;height:12pt" o:ole="">
                  <v:imagedata r:id="rId7" o:title=""/>
                </v:shape>
                <w:control r:id="rId8" w:name="OptionButton1" w:shapeid="_x0000_i1035"/>
              </w:object>
            </w:r>
            <w:r w:rsidR="001631A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Medical</w:t>
            </w:r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object w:dxaOrig="0" w:dyaOrig="0">
                <v:shape id="_x0000_i1028" type="#_x0000_t75" style="width:14.25pt;height:12pt" o:ole="">
                  <v:imagedata r:id="rId9" o:title=""/>
                </v:shape>
                <w:control r:id="rId10" w:name="OptionButton11" w:shapeid="_x0000_i1028"/>
              </w:objec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Aerospace</w:t>
            </w:r>
          </w:p>
        </w:tc>
        <w:tc>
          <w:tcPr>
            <w:tcW w:w="1119" w:type="pct"/>
            <w:tcBorders>
              <w:top w:val="nil"/>
            </w:tcBorders>
            <w:vAlign w:val="center"/>
          </w:tcPr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object w:dxaOrig="0" w:dyaOrig="0">
                <v:shape id="_x0000_i1030" type="#_x0000_t75" style="width:14.25pt;height:12pt" o:ole="">
                  <v:imagedata r:id="rId9" o:title=""/>
                </v:shape>
                <w:control r:id="rId11" w:name="OptionButton12" w:shapeid="_x0000_i1030"/>
              </w:objec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Automotive</w:t>
            </w:r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object w:dxaOrig="0" w:dyaOrig="0">
                <v:shape id="_x0000_i1032" type="#_x0000_t75" style="width:14.25pt;height:12pt" o:ole="">
                  <v:imagedata r:id="rId9" o:title=""/>
                </v:shape>
                <w:control r:id="rId12" w:name="OptionButton13" w:shapeid="_x0000_i1032"/>
              </w:objec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Industrial Automation</w:t>
            </w:r>
          </w:p>
        </w:tc>
        <w:tc>
          <w:tcPr>
            <w:tcW w:w="2290" w:type="pct"/>
            <w:tcBorders>
              <w:top w:val="nil"/>
            </w:tcBorders>
            <w:vAlign w:val="center"/>
          </w:tcPr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object w:dxaOrig="0" w:dyaOrig="0">
                <v:shape id="_x0000_i1034" type="#_x0000_t75" style="width:14.25pt;height:12pt" o:ole="">
                  <v:imagedata r:id="rId9" o:title=""/>
                </v:shape>
                <w:control r:id="rId13" w:name="OptionButton14" w:shapeid="_x0000_i1034"/>
              </w:object>
            </w:r>
            <w:r w:rsidR="001631A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Others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:</w:t>
            </w:r>
            <w:r w:rsidRPr="00F50903">
              <w:rPr>
                <w:sz w:val="18"/>
                <w:szCs w:val="18"/>
                <w:lang w:val="en-US"/>
              </w:rPr>
              <w:br w:type="page"/>
              <w:t xml:space="preserve"> </w:t>
            </w: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" w:name="Text24"/>
            <w:r w:rsidRPr="00F50903">
              <w:rPr>
                <w:sz w:val="18"/>
                <w:szCs w:val="18"/>
                <w:lang w:val="en-US"/>
              </w:rPr>
              <w:instrText xml:space="preserve"> FORMTEXT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separate"/>
            </w:r>
            <w:r w:rsidRPr="00F50903">
              <w:rPr>
                <w:noProof/>
                <w:sz w:val="18"/>
                <w:szCs w:val="18"/>
                <w:lang w:val="en-US"/>
              </w:rPr>
              <w:t> </w:t>
            </w:r>
            <w:r w:rsidRPr="00F50903">
              <w:rPr>
                <w:noProof/>
                <w:sz w:val="18"/>
                <w:szCs w:val="18"/>
                <w:lang w:val="en-US"/>
              </w:rPr>
              <w:t> </w:t>
            </w:r>
            <w:r w:rsidRPr="00F50903">
              <w:rPr>
                <w:noProof/>
                <w:sz w:val="18"/>
                <w:szCs w:val="18"/>
                <w:lang w:val="en-US"/>
              </w:rPr>
              <w:t> </w:t>
            </w:r>
            <w:r w:rsidRPr="00F50903">
              <w:rPr>
                <w:noProof/>
                <w:sz w:val="18"/>
                <w:szCs w:val="18"/>
                <w:lang w:val="en-US"/>
              </w:rPr>
              <w:t> </w:t>
            </w:r>
            <w:r w:rsidRPr="00F50903">
              <w:rPr>
                <w:noProof/>
                <w:sz w:val="18"/>
                <w:szCs w:val="18"/>
                <w:lang w:val="en-US"/>
              </w:rPr>
              <w:t> </w:t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4"/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</w:p>
        </w:tc>
      </w:tr>
    </w:tbl>
    <w:p w:rsidR="00F91AD2" w:rsidRPr="002722A2" w:rsidRDefault="00F91AD2" w:rsidP="00F91AD2">
      <w:pPr>
        <w:rPr>
          <w:rFonts w:eastAsia="SimSun" w:cs="Helvetica"/>
          <w:b/>
          <w:sz w:val="18"/>
          <w:szCs w:val="18"/>
          <w:lang w:val="en-US" w:eastAsia="zh-CN"/>
        </w:rPr>
      </w:pPr>
    </w:p>
    <w:p w:rsidR="00F91AD2" w:rsidRPr="002722A2" w:rsidRDefault="00F91AD2" w:rsidP="00F91AD2">
      <w:pPr>
        <w:rPr>
          <w:rFonts w:eastAsia="SimSun" w:cs="Helvetica"/>
          <w:b/>
          <w:sz w:val="18"/>
          <w:szCs w:val="18"/>
          <w:lang w:val="en-US" w:eastAsia="zh-CN"/>
        </w:rPr>
      </w:pPr>
      <w:r w:rsidRPr="002722A2">
        <w:rPr>
          <w:rFonts w:eastAsia="SimSun" w:cs="Helvetica"/>
          <w:b/>
          <w:noProof/>
          <w:sz w:val="18"/>
          <w:szCs w:val="18"/>
          <w:lang w:val="en-US" w:eastAsia="zh-CN"/>
        </w:rPr>
        <w:pict>
          <v:rect id="_x0000_s2062" style="position:absolute;margin-left:-8pt;margin-top:.5pt;width:512.25pt;height:81pt;z-index:-251658752" fillcolor="#9cf"/>
        </w:pict>
      </w:r>
      <w:r w:rsidR="001631AB" w:rsidRPr="002722A2">
        <w:rPr>
          <w:rFonts w:eastAsia="SimSun" w:cs="Helvetica"/>
          <w:b/>
          <w:sz w:val="18"/>
          <w:szCs w:val="18"/>
          <w:lang w:val="en-US" w:eastAsia="zh-CN"/>
        </w:rPr>
        <w:t xml:space="preserve">To be filled in by </w:t>
      </w:r>
      <w:r w:rsidR="00AF5DE2">
        <w:rPr>
          <w:rFonts w:eastAsia="SimSun" w:cs="Helvetica"/>
          <w:b/>
          <w:sz w:val="18"/>
          <w:szCs w:val="18"/>
          <w:lang w:val="en-US" w:eastAsia="zh-CN"/>
        </w:rPr>
        <w:t xml:space="preserve">the </w:t>
      </w:r>
      <w:r w:rsidR="001631AB" w:rsidRPr="002722A2">
        <w:rPr>
          <w:rFonts w:eastAsia="SimSun" w:cs="Helvetica"/>
          <w:b/>
          <w:sz w:val="18"/>
          <w:szCs w:val="18"/>
          <w:lang w:val="en-US" w:eastAsia="zh-CN"/>
        </w:rPr>
        <w:t>maxon sales representative</w:t>
      </w:r>
      <w:r w:rsidR="00AF5DE2" w:rsidRPr="00AF5DE2">
        <w:rPr>
          <w:rFonts w:eastAsia="SimSun" w:cs="Helvetica"/>
          <w:b/>
          <w:sz w:val="18"/>
          <w:szCs w:val="18"/>
          <w:lang w:val="en-US" w:eastAsia="zh-CN"/>
        </w:rPr>
        <w:t xml:space="preserve"> </w:t>
      </w:r>
      <w:r w:rsidR="00AF5DE2" w:rsidRPr="002722A2">
        <w:rPr>
          <w:rFonts w:eastAsia="SimSun" w:cs="Helvetica"/>
          <w:b/>
          <w:sz w:val="18"/>
          <w:szCs w:val="18"/>
          <w:lang w:val="en-US" w:eastAsia="zh-CN"/>
        </w:rPr>
        <w:t>responsible</w:t>
      </w:r>
      <w:r w:rsidRPr="002722A2">
        <w:rPr>
          <w:rFonts w:eastAsia="SimSun" w:cs="Helvetica"/>
          <w:b/>
          <w:sz w:val="18"/>
          <w:szCs w:val="18"/>
          <w:lang w:val="en-US" w:eastAsia="zh-CN"/>
        </w:rPr>
        <w:t>:</w:t>
      </w:r>
    </w:p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148"/>
        <w:gridCol w:w="1979"/>
        <w:gridCol w:w="4642"/>
      </w:tblGrid>
      <w:tr w:rsidR="00173BBB" w:rsidRPr="00F50903" w:rsidTr="00F50903">
        <w:trPr>
          <w:trHeight w:val="284"/>
        </w:trPr>
        <w:tc>
          <w:tcPr>
            <w:tcW w:w="1688" w:type="pct"/>
            <w:gridSpan w:val="2"/>
            <w:tcBorders>
              <w:right w:val="nil"/>
            </w:tcBorders>
            <w:vAlign w:val="center"/>
          </w:tcPr>
          <w:p w:rsidR="00173BBB" w:rsidRPr="00F50903" w:rsidRDefault="00173BBB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maxon </w:t>
            </w:r>
            <w:r w:rsidR="00AF5DE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part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no.: 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5"/>
          </w:p>
        </w:tc>
        <w:tc>
          <w:tcPr>
            <w:tcW w:w="990" w:type="pct"/>
            <w:tcBorders>
              <w:left w:val="nil"/>
              <w:right w:val="nil"/>
            </w:tcBorders>
            <w:vAlign w:val="center"/>
          </w:tcPr>
          <w:p w:rsidR="00173BBB" w:rsidRPr="00F50903" w:rsidRDefault="00173BBB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Quantity: 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6"/>
          </w:p>
        </w:tc>
        <w:tc>
          <w:tcPr>
            <w:tcW w:w="2322" w:type="pct"/>
            <w:tcBorders>
              <w:left w:val="nil"/>
            </w:tcBorders>
            <w:vAlign w:val="center"/>
          </w:tcPr>
          <w:p w:rsidR="00173BBB" w:rsidRPr="00F50903" w:rsidRDefault="00173BBB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Return number: 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7" w:name="Text34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3B4EE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7"/>
          </w:p>
        </w:tc>
      </w:tr>
      <w:tr w:rsidR="00F91AD2" w:rsidRPr="00F50903" w:rsidTr="00F50903">
        <w:trPr>
          <w:trHeight w:val="28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:rsidR="00F91AD2" w:rsidRPr="00F50903" w:rsidRDefault="00F12878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Production o</w:t>
            </w:r>
            <w:r w:rsidR="00133F4A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rd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er number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8" w:name="Text22"/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="00F91AD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8"/>
          </w:p>
        </w:tc>
      </w:tr>
      <w:tr w:rsidR="00F91AD2" w:rsidRPr="00F50903" w:rsidTr="00F50903">
        <w:trPr>
          <w:trHeight w:val="383"/>
        </w:trPr>
        <w:tc>
          <w:tcPr>
            <w:tcW w:w="1614" w:type="pct"/>
            <w:tcBorders>
              <w:right w:val="nil"/>
            </w:tcBorders>
            <w:vAlign w:val="center"/>
          </w:tcPr>
          <w:p w:rsidR="00F91AD2" w:rsidRPr="00F50903" w:rsidRDefault="001631AB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Modification by </w:t>
            </w:r>
            <w:r w:rsidRPr="00F50903">
              <w:rPr>
                <w:sz w:val="18"/>
                <w:szCs w:val="18"/>
                <w:lang w:val="en-US"/>
              </w:rPr>
              <w:t>subsidiaries</w:t>
            </w:r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</w:p>
        </w:tc>
        <w:tc>
          <w:tcPr>
            <w:tcW w:w="1064" w:type="pct"/>
            <w:gridSpan w:val="2"/>
            <w:tcBorders>
              <w:left w:val="nil"/>
              <w:right w:val="nil"/>
            </w:tcBorders>
            <w:tcMar>
              <w:right w:w="0" w:type="dxa"/>
            </w:tcMar>
            <w:vAlign w:val="center"/>
          </w:tcPr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Kontrollkästchen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52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FORMCHECKBOX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9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  <w:r w:rsidR="001631A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Shorten shaft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Kontrollkästchen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53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FORMCHECKBOX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10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  <w:r w:rsidR="00AF5DE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O</w:t>
            </w:r>
            <w:r w:rsidR="001631A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ther parts</w:t>
            </w:r>
            <w:r w:rsidR="00AF5DE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mounted</w:t>
            </w:r>
          </w:p>
        </w:tc>
        <w:tc>
          <w:tcPr>
            <w:tcW w:w="2322" w:type="pct"/>
            <w:tcBorders>
              <w:left w:val="nil"/>
            </w:tcBorders>
            <w:vAlign w:val="center"/>
          </w:tcPr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Kontrollkästchen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51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FORMCHECKBOX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11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  <w:r w:rsidR="002722A2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Labeling</w:t>
            </w:r>
          </w:p>
          <w:p w:rsidR="00F91AD2" w:rsidRPr="00F50903" w:rsidRDefault="00F91AD2" w:rsidP="00F91AD2">
            <w:pPr>
              <w:rPr>
                <w:rFonts w:eastAsia="SimSun" w:cs="Helvetica"/>
                <w:sz w:val="18"/>
                <w:szCs w:val="18"/>
                <w:lang w:val="en-US" w:eastAsia="zh-CN"/>
              </w:rPr>
            </w:pP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Kontrollkästchen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72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FORMCHECKBOX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12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 </w:t>
            </w:r>
            <w:r w:rsidR="001631AB"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>Others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t xml:space="preserve">: 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3" w:name="Text28"/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instrText xml:space="preserve"> FORMTEXT </w:instrTex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separate"/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noProof/>
                <w:sz w:val="18"/>
                <w:szCs w:val="18"/>
                <w:lang w:val="en-US" w:eastAsia="zh-CN"/>
              </w:rPr>
              <w:t> </w:t>
            </w:r>
            <w:r w:rsidRPr="00F50903">
              <w:rPr>
                <w:rFonts w:eastAsia="SimSun" w:cs="Helvetica"/>
                <w:sz w:val="18"/>
                <w:szCs w:val="18"/>
                <w:lang w:val="en-US" w:eastAsia="zh-CN"/>
              </w:rPr>
              <w:fldChar w:fldCharType="end"/>
            </w:r>
            <w:bookmarkEnd w:id="13"/>
          </w:p>
        </w:tc>
      </w:tr>
      <w:tr w:rsidR="00F91AD2" w:rsidRPr="00F50903" w:rsidTr="00F50903">
        <w:trPr>
          <w:trHeight w:val="284"/>
        </w:trPr>
        <w:tc>
          <w:tcPr>
            <w:tcW w:w="1614" w:type="pct"/>
            <w:tcBorders>
              <w:right w:val="nil"/>
            </w:tcBorders>
            <w:vAlign w:val="center"/>
          </w:tcPr>
          <w:p w:rsidR="00F91AD2" w:rsidRPr="00F50903" w:rsidRDefault="002722A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t>Delivery status</w:t>
            </w:r>
            <w:r w:rsidR="00F91AD2" w:rsidRPr="00F50903">
              <w:rPr>
                <w:sz w:val="18"/>
                <w:szCs w:val="18"/>
                <w:lang w:val="en-US"/>
              </w:rPr>
              <w:t>:</w:t>
            </w:r>
            <w:r w:rsidR="00173BBB" w:rsidRPr="00F50903">
              <w:rPr>
                <w:sz w:val="18"/>
                <w:szCs w:val="18"/>
                <w:lang w:val="en-US"/>
              </w:rPr>
              <w:t xml:space="preserve"> (Conditions)</w:t>
            </w:r>
          </w:p>
        </w:tc>
        <w:tc>
          <w:tcPr>
            <w:tcW w:w="1064" w:type="pct"/>
            <w:gridSpan w:val="2"/>
            <w:tcBorders>
              <w:left w:val="nil"/>
              <w:right w:val="nil"/>
            </w:tcBorders>
            <w:vAlign w:val="center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4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14"/>
            <w:r w:rsidRPr="00F50903">
              <w:rPr>
                <w:sz w:val="18"/>
                <w:szCs w:val="18"/>
                <w:lang w:val="en-US"/>
              </w:rPr>
              <w:t xml:space="preserve"> Original </w:t>
            </w:r>
            <w:r w:rsidR="001631AB" w:rsidRPr="00F50903">
              <w:rPr>
                <w:sz w:val="18"/>
                <w:szCs w:val="18"/>
                <w:lang w:val="en-US"/>
              </w:rPr>
              <w:t>packaging</w:t>
            </w:r>
          </w:p>
        </w:tc>
        <w:tc>
          <w:tcPr>
            <w:tcW w:w="2322" w:type="pct"/>
            <w:tcBorders>
              <w:left w:val="nil"/>
            </w:tcBorders>
            <w:vAlign w:val="center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55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15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1631AB" w:rsidRPr="00F50903">
              <w:rPr>
                <w:sz w:val="18"/>
                <w:szCs w:val="18"/>
                <w:lang w:val="en-US"/>
              </w:rPr>
              <w:t xml:space="preserve">Arrived </w:t>
            </w:r>
            <w:r w:rsidR="00AF5DE2" w:rsidRPr="00F50903">
              <w:rPr>
                <w:sz w:val="18"/>
                <w:szCs w:val="18"/>
                <w:lang w:val="en-US"/>
              </w:rPr>
              <w:t>dismantled</w:t>
            </w:r>
          </w:p>
        </w:tc>
      </w:tr>
    </w:tbl>
    <w:p w:rsidR="00F91AD2" w:rsidRPr="002722A2" w:rsidRDefault="00F91AD2" w:rsidP="00F91AD2">
      <w:pPr>
        <w:tabs>
          <w:tab w:val="left" w:pos="1620"/>
        </w:tabs>
        <w:rPr>
          <w:rFonts w:ascii="Arial Black" w:hAnsi="Arial Black"/>
          <w:noProof/>
          <w:sz w:val="18"/>
          <w:szCs w:val="18"/>
          <w:lang w:val="en-US" w:eastAsia="de-DE"/>
        </w:rPr>
      </w:pPr>
    </w:p>
    <w:p w:rsidR="00F91AD2" w:rsidRPr="002722A2" w:rsidRDefault="00F91AD2" w:rsidP="00F91AD2">
      <w:pPr>
        <w:tabs>
          <w:tab w:val="left" w:pos="1620"/>
        </w:tabs>
        <w:rPr>
          <w:b/>
          <w:sz w:val="18"/>
          <w:szCs w:val="18"/>
          <w:lang w:val="en-US"/>
        </w:rPr>
        <w:sectPr w:rsidR="00F91AD2" w:rsidRPr="002722A2" w:rsidSect="00F91AD2">
          <w:headerReference w:type="default" r:id="rId14"/>
          <w:footerReference w:type="default" r:id="rId15"/>
          <w:footerReference w:type="first" r:id="rId16"/>
          <w:type w:val="continuous"/>
          <w:pgSz w:w="11907" w:h="16840" w:code="9"/>
          <w:pgMar w:top="567" w:right="851" w:bottom="1134" w:left="1134" w:header="569" w:footer="621" w:gutter="0"/>
          <w:cols w:space="720"/>
          <w:formProt w:val="0"/>
        </w:sectPr>
      </w:pPr>
    </w:p>
    <w:p w:rsidR="00F91AD2" w:rsidRPr="002722A2" w:rsidRDefault="001631AB" w:rsidP="00F91AD2">
      <w:pPr>
        <w:tabs>
          <w:tab w:val="left" w:pos="1620"/>
        </w:tabs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lastRenderedPageBreak/>
        <w:t>Where did you notice the failure</w:t>
      </w:r>
      <w:r w:rsidR="00F91AD2" w:rsidRPr="002722A2">
        <w:rPr>
          <w:b/>
          <w:sz w:val="18"/>
          <w:szCs w:val="18"/>
          <w:lang w:val="en-US"/>
        </w:rPr>
        <w:t>: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Kontrollkästchen6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16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Incoming</w:t>
      </w:r>
      <w:r w:rsidR="00AF5DE2">
        <w:rPr>
          <w:sz w:val="18"/>
          <w:szCs w:val="18"/>
          <w:lang w:val="en-US"/>
        </w:rPr>
        <w:t xml:space="preserve"> i</w:t>
      </w:r>
      <w:r w:rsidR="001631AB" w:rsidRPr="002722A2">
        <w:rPr>
          <w:sz w:val="18"/>
          <w:szCs w:val="18"/>
          <w:lang w:val="en-US"/>
        </w:rPr>
        <w:t>nspection</w:t>
      </w:r>
    </w:p>
    <w:bookmarkStart w:id="17" w:name="Kontrollkästchen7"/>
    <w:p w:rsidR="00F91AD2" w:rsidRPr="002722A2" w:rsidRDefault="006E6EF0" w:rsidP="00F91AD2">
      <w:pPr>
        <w:tabs>
          <w:tab w:val="left" w:pos="162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17"/>
      <w:r w:rsidR="00F91AD2"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Prototy</w:t>
      </w:r>
      <w:r w:rsidR="002722A2" w:rsidRPr="002722A2">
        <w:rPr>
          <w:sz w:val="18"/>
          <w:szCs w:val="18"/>
          <w:lang w:val="en-US"/>
        </w:rPr>
        <w:t>p</w:t>
      </w:r>
      <w:r w:rsidR="001631AB" w:rsidRPr="002722A2">
        <w:rPr>
          <w:sz w:val="18"/>
          <w:szCs w:val="18"/>
          <w:lang w:val="en-US"/>
        </w:rPr>
        <w:t>e testing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Kontrollkästchen8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18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Putting into operation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Kontrollkästchen9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19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In use</w:t>
      </w:r>
      <w:r w:rsidRPr="002722A2">
        <w:rPr>
          <w:sz w:val="18"/>
          <w:szCs w:val="18"/>
          <w:lang w:val="en-US"/>
        </w:rPr>
        <w:t xml:space="preserve"> 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7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Kontrollkästchen71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0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 xml:space="preserve">Damage in transit </w:t>
      </w:r>
      <w:r w:rsidRPr="002722A2">
        <w:rPr>
          <w:sz w:val="18"/>
          <w:szCs w:val="18"/>
          <w:lang w:val="en-US"/>
        </w:rPr>
        <w:t>(</w:t>
      </w:r>
      <w:r w:rsidR="00AF5DE2">
        <w:rPr>
          <w:sz w:val="18"/>
          <w:szCs w:val="18"/>
          <w:lang w:val="en-US"/>
        </w:rPr>
        <w:t>include report and pictures</w:t>
      </w:r>
      <w:r w:rsidRPr="002722A2">
        <w:rPr>
          <w:sz w:val="18"/>
          <w:szCs w:val="18"/>
          <w:lang w:val="en-US"/>
        </w:rPr>
        <w:t>)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Kontrollkästchen10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1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Others</w:t>
      </w:r>
      <w:r w:rsidRPr="002722A2">
        <w:rPr>
          <w:sz w:val="18"/>
          <w:szCs w:val="18"/>
          <w:lang w:val="en-US"/>
        </w:rPr>
        <w:t xml:space="preserve">: </w:t>
      </w:r>
      <w:r w:rsidRPr="002722A2">
        <w:rPr>
          <w:sz w:val="18"/>
          <w:szCs w:val="18"/>
          <w:lang w:val="en-US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2" w:name="Text13"/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bookmarkEnd w:id="22"/>
    </w:p>
    <w:p w:rsidR="00F91AD2" w:rsidRPr="002722A2" w:rsidRDefault="00F91AD2" w:rsidP="00F91AD2">
      <w:pPr>
        <w:rPr>
          <w:b/>
          <w:sz w:val="18"/>
          <w:szCs w:val="18"/>
          <w:lang w:val="en-US"/>
        </w:rPr>
      </w:pPr>
    </w:p>
    <w:p w:rsidR="00F91AD2" w:rsidRPr="002722A2" w:rsidRDefault="00E82D1D" w:rsidP="00F91AD2">
      <w:pPr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Failure description:</w:t>
      </w:r>
    </w:p>
    <w:bookmarkStart w:id="23" w:name="Kontrollkästchen1"/>
    <w:p w:rsidR="00F91AD2" w:rsidRPr="002722A2" w:rsidRDefault="006E6EF0" w:rsidP="00F91AD2">
      <w:pPr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sz w:val="18"/>
          <w:szCs w:val="18"/>
          <w:lang w:val="en-US"/>
        </w:rPr>
        <w:instrText xml:space="preserve"> FORMCHECKBOX </w:instrText>
      </w:r>
      <w:r>
        <w:rPr>
          <w:b/>
          <w:sz w:val="18"/>
          <w:szCs w:val="18"/>
          <w:lang w:val="en-US"/>
        </w:rPr>
      </w:r>
      <w:r>
        <w:rPr>
          <w:b/>
          <w:sz w:val="18"/>
          <w:szCs w:val="18"/>
          <w:lang w:val="en-US"/>
        </w:rPr>
        <w:fldChar w:fldCharType="end"/>
      </w:r>
      <w:bookmarkEnd w:id="23"/>
      <w:r w:rsidR="00F91AD2" w:rsidRPr="002722A2">
        <w:rPr>
          <w:b/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Not running</w:t>
      </w:r>
      <w:r w:rsidR="00F91AD2" w:rsidRPr="002722A2">
        <w:rPr>
          <w:sz w:val="18"/>
          <w:szCs w:val="18"/>
          <w:lang w:val="en-US"/>
        </w:rPr>
        <w:t xml:space="preserve"> / </w:t>
      </w:r>
      <w:r w:rsidR="001E6D12">
        <w:rPr>
          <w:sz w:val="18"/>
          <w:szCs w:val="18"/>
          <w:lang w:val="en-US"/>
        </w:rPr>
        <w:t>blocked</w:t>
      </w:r>
    </w:p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Kontrollkästchen2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4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 xml:space="preserve">Running </w:t>
      </w:r>
      <w:r w:rsidRPr="002722A2">
        <w:rPr>
          <w:sz w:val="18"/>
          <w:szCs w:val="18"/>
          <w:lang w:val="en-US"/>
        </w:rPr>
        <w:t xml:space="preserve">/ </w:t>
      </w:r>
      <w:r w:rsidR="001631AB" w:rsidRPr="002722A2">
        <w:rPr>
          <w:sz w:val="18"/>
          <w:szCs w:val="18"/>
          <w:lang w:val="en-US"/>
        </w:rPr>
        <w:t>no torque</w:t>
      </w:r>
    </w:p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Kontrollkästchen3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5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Current too high</w:t>
      </w:r>
      <w:r w:rsidRPr="002722A2">
        <w:rPr>
          <w:sz w:val="18"/>
          <w:szCs w:val="18"/>
          <w:lang w:val="en-US"/>
        </w:rPr>
        <w:t xml:space="preserve"> (</w:t>
      </w:r>
      <w:r w:rsidR="001631AB" w:rsidRPr="002722A2">
        <w:rPr>
          <w:sz w:val="18"/>
          <w:szCs w:val="18"/>
          <w:lang w:val="en-US"/>
        </w:rPr>
        <w:t>Voltage</w:t>
      </w:r>
      <w:r w:rsidRPr="002722A2">
        <w:rPr>
          <w:sz w:val="18"/>
          <w:szCs w:val="18"/>
          <w:lang w:val="en-US"/>
        </w:rPr>
        <w:t>:</w:t>
      </w:r>
      <w:bookmarkStart w:id="26" w:name="Text25"/>
      <w:r w:rsidRPr="002722A2">
        <w:rPr>
          <w:sz w:val="18"/>
          <w:szCs w:val="18"/>
          <w:lang w:val="en-US"/>
        </w:rPr>
        <w:fldChar w:fldCharType="begin">
          <w:ffData>
            <w:name w:val="Text25"/>
            <w:enabled/>
            <w:calcOnExit w:val="0"/>
            <w:textInput>
              <w:maxLength w:val="3"/>
            </w:textInput>
          </w:ffData>
        </w:fldChar>
      </w:r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bookmarkEnd w:id="26"/>
      <w:r w:rsidRPr="002722A2">
        <w:rPr>
          <w:sz w:val="18"/>
          <w:szCs w:val="18"/>
          <w:lang w:val="en-US"/>
        </w:rPr>
        <w:t xml:space="preserve"> V)</w:t>
      </w:r>
    </w:p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Kontrollkästchen57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7"/>
      <w:r w:rsidRPr="002722A2">
        <w:rPr>
          <w:sz w:val="18"/>
          <w:szCs w:val="18"/>
          <w:lang w:val="en-US"/>
        </w:rPr>
        <w:t xml:space="preserve"> </w:t>
      </w:r>
      <w:r w:rsidR="001631AB" w:rsidRPr="002722A2">
        <w:rPr>
          <w:sz w:val="18"/>
          <w:szCs w:val="18"/>
          <w:lang w:val="en-US"/>
        </w:rPr>
        <w:t>Initial voltage too high</w:t>
      </w:r>
      <w:r w:rsidRPr="002722A2">
        <w:rPr>
          <w:sz w:val="18"/>
          <w:szCs w:val="18"/>
          <w:lang w:val="en-US"/>
        </w:rPr>
        <w:t xml:space="preserve"> (</w:t>
      </w:r>
      <w:r w:rsidR="001631AB" w:rsidRPr="002722A2">
        <w:rPr>
          <w:sz w:val="18"/>
          <w:szCs w:val="18"/>
          <w:lang w:val="en-US"/>
        </w:rPr>
        <w:t>Voltage</w:t>
      </w:r>
      <w:r w:rsidRPr="002722A2">
        <w:rPr>
          <w:sz w:val="18"/>
          <w:szCs w:val="18"/>
          <w:lang w:val="en-US"/>
        </w:rPr>
        <w:t>:</w:t>
      </w:r>
      <w:r w:rsidRPr="002722A2">
        <w:rPr>
          <w:sz w:val="18"/>
          <w:szCs w:val="18"/>
          <w:lang w:val="en-US"/>
        </w:rPr>
        <w:fldChar w:fldCharType="begin">
          <w:ffData>
            <w:name w:val="Text25"/>
            <w:enabled/>
            <w:calcOnExit w:val="0"/>
            <w:textInput>
              <w:maxLength w:val="3"/>
            </w:textInput>
          </w:ffData>
        </w:fldChar>
      </w:r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V)</w:t>
      </w:r>
    </w:p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Kontrollkästchen4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28"/>
      <w:r w:rsidRPr="002722A2">
        <w:rPr>
          <w:sz w:val="18"/>
          <w:szCs w:val="18"/>
          <w:lang w:val="en-US"/>
        </w:rPr>
        <w:t xml:space="preserve"> </w:t>
      </w:r>
      <w:r w:rsidR="00FE3D1E" w:rsidRPr="002722A2">
        <w:rPr>
          <w:sz w:val="18"/>
          <w:szCs w:val="18"/>
          <w:lang w:val="en-US"/>
        </w:rPr>
        <w:t>Noise (Voltage</w:t>
      </w:r>
      <w:r w:rsidRPr="002722A2">
        <w:rPr>
          <w:sz w:val="18"/>
          <w:szCs w:val="18"/>
          <w:lang w:val="en-US"/>
        </w:rPr>
        <w:t xml:space="preserve">: </w:t>
      </w:r>
      <w:bookmarkStart w:id="29" w:name="Text26"/>
      <w:r w:rsidRPr="002722A2">
        <w:rPr>
          <w:sz w:val="18"/>
          <w:szCs w:val="18"/>
          <w:lang w:val="en-US"/>
        </w:rPr>
        <w:fldChar w:fldCharType="begin">
          <w:ffData>
            <w:name w:val="Text26"/>
            <w:enabled/>
            <w:calcOnExit w:val="0"/>
            <w:textInput>
              <w:maxLength w:val="3"/>
            </w:textInput>
          </w:ffData>
        </w:fldChar>
      </w:r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bookmarkEnd w:id="29"/>
      <w:r w:rsidRPr="002722A2">
        <w:rPr>
          <w:sz w:val="18"/>
          <w:szCs w:val="18"/>
          <w:lang w:val="en-US"/>
        </w:rPr>
        <w:t xml:space="preserve"> V) </w:t>
      </w:r>
    </w:p>
    <w:bookmarkStart w:id="30" w:name="Kontrollkästchen5"/>
    <w:p w:rsidR="00F91AD2" w:rsidRPr="002722A2" w:rsidRDefault="006E6EF0" w:rsidP="00F91AD2">
      <w:pPr>
        <w:rPr>
          <w:rFonts w:hint="eastAsia"/>
          <w:sz w:val="18"/>
          <w:szCs w:val="18"/>
          <w:lang w:val="en-US" w:eastAsia="ja-JP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30"/>
      <w:r w:rsidR="00F91AD2" w:rsidRPr="002722A2">
        <w:rPr>
          <w:sz w:val="18"/>
          <w:szCs w:val="18"/>
          <w:lang w:val="en-US"/>
        </w:rPr>
        <w:t xml:space="preserve"> </w:t>
      </w:r>
      <w:r w:rsidR="00FE3D1E" w:rsidRPr="002722A2">
        <w:rPr>
          <w:sz w:val="18"/>
          <w:szCs w:val="18"/>
          <w:lang w:val="en-US"/>
        </w:rPr>
        <w:t>Others</w:t>
      </w:r>
      <w:r w:rsidR="00F91AD2" w:rsidRPr="002722A2">
        <w:rPr>
          <w:sz w:val="18"/>
          <w:szCs w:val="18"/>
          <w:lang w:val="en-US"/>
        </w:rPr>
        <w:t xml:space="preserve">: </w:t>
      </w:r>
      <w:r>
        <w:rPr>
          <w:rFonts w:hint="eastAsia"/>
          <w:sz w:val="18"/>
          <w:szCs w:val="18"/>
          <w:lang w:val="en-US" w:eastAsia="ja-JP"/>
        </w:rPr>
        <w:t>encoder not responding in self-test</w:t>
      </w:r>
    </w:p>
    <w:p w:rsidR="00F91AD2" w:rsidRPr="002722A2" w:rsidRDefault="00F91AD2" w:rsidP="00F91AD2">
      <w:pPr>
        <w:rPr>
          <w:b/>
          <w:sz w:val="18"/>
          <w:szCs w:val="18"/>
          <w:lang w:val="en-US"/>
        </w:rPr>
      </w:pPr>
    </w:p>
    <w:p w:rsidR="00F91AD2" w:rsidRPr="002722A2" w:rsidRDefault="00E82D1D" w:rsidP="00F91AD2">
      <w:pPr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Which part may be damaged</w:t>
      </w:r>
      <w:r w:rsidR="00F91AD2" w:rsidRPr="002722A2">
        <w:rPr>
          <w:b/>
          <w:sz w:val="18"/>
          <w:szCs w:val="18"/>
          <w:lang w:val="en-US"/>
        </w:rPr>
        <w:t>:</w:t>
      </w:r>
    </w:p>
    <w:tbl>
      <w:tblPr>
        <w:tblW w:w="5070" w:type="dxa"/>
        <w:tblLook w:val="01E0"/>
      </w:tblPr>
      <w:tblGrid>
        <w:gridCol w:w="1809"/>
        <w:gridCol w:w="1560"/>
        <w:gridCol w:w="1701"/>
      </w:tblGrid>
      <w:tr w:rsidR="00F91AD2" w:rsidRPr="00F50903" w:rsidTr="00F50903">
        <w:tc>
          <w:tcPr>
            <w:tcW w:w="1809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t>Motor</w:t>
            </w:r>
          </w:p>
        </w:tc>
        <w:tc>
          <w:tcPr>
            <w:tcW w:w="1560" w:type="dxa"/>
          </w:tcPr>
          <w:p w:rsidR="00F91AD2" w:rsidRPr="00F50903" w:rsidRDefault="00E82D1D" w:rsidP="00F50903">
            <w:pPr>
              <w:tabs>
                <w:tab w:val="left" w:pos="1800"/>
                <w:tab w:val="left" w:pos="3240"/>
                <w:tab w:val="left" w:pos="3345"/>
              </w:tabs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t>Gear</w:t>
            </w:r>
            <w:r w:rsidR="00F91AD2" w:rsidRPr="00F5090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F91AD2" w:rsidRPr="00F50903" w:rsidRDefault="00F91AD2" w:rsidP="00F50903">
            <w:pPr>
              <w:tabs>
                <w:tab w:val="left" w:pos="3240"/>
                <w:tab w:val="left" w:pos="3345"/>
              </w:tabs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t>Encoder/Tacho</w:t>
            </w:r>
          </w:p>
        </w:tc>
      </w:tr>
      <w:tr w:rsidR="00F91AD2" w:rsidRPr="00F50903" w:rsidTr="00F50903">
        <w:tc>
          <w:tcPr>
            <w:tcW w:w="1809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58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1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E82D1D" w:rsidRPr="00F50903">
              <w:rPr>
                <w:sz w:val="18"/>
                <w:szCs w:val="18"/>
                <w:lang w:val="en-US"/>
              </w:rPr>
              <w:t>Axial play</w:t>
            </w:r>
          </w:p>
        </w:tc>
        <w:tc>
          <w:tcPr>
            <w:tcW w:w="1560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61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2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E82D1D" w:rsidRPr="00F50903">
              <w:rPr>
                <w:sz w:val="18"/>
                <w:szCs w:val="18"/>
                <w:lang w:val="en-US"/>
              </w:rPr>
              <w:t>Axial play</w:t>
            </w:r>
          </w:p>
        </w:tc>
        <w:bookmarkStart w:id="33" w:name="Kontrollkästchen66"/>
        <w:tc>
          <w:tcPr>
            <w:tcW w:w="1701" w:type="dxa"/>
          </w:tcPr>
          <w:p w:rsidR="00F91AD2" w:rsidRPr="00F50903" w:rsidRDefault="006E6EF0" w:rsidP="00F91AD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  <w:lang w:val="en-US"/>
              </w:rPr>
              <w:instrText xml:space="preserve"> FORMCHECKBOX </w:instrText>
            </w:r>
            <w:r>
              <w:rPr>
                <w:sz w:val="18"/>
                <w:szCs w:val="18"/>
                <w:lang w:val="en-US"/>
              </w:rPr>
            </w:r>
            <w:r>
              <w:rPr>
                <w:sz w:val="18"/>
                <w:szCs w:val="18"/>
                <w:lang w:val="en-US"/>
              </w:rPr>
              <w:fldChar w:fldCharType="end"/>
            </w:r>
            <w:bookmarkEnd w:id="33"/>
            <w:r w:rsidR="00F91AD2" w:rsidRPr="00F50903">
              <w:rPr>
                <w:sz w:val="18"/>
                <w:szCs w:val="18"/>
                <w:lang w:val="en-US"/>
              </w:rPr>
              <w:t xml:space="preserve"> Signal </w:t>
            </w:r>
            <w:r w:rsidR="00E82D1D" w:rsidRPr="00F50903">
              <w:rPr>
                <w:sz w:val="18"/>
                <w:szCs w:val="18"/>
                <w:lang w:val="en-US"/>
              </w:rPr>
              <w:t>missing</w:t>
            </w:r>
          </w:p>
        </w:tc>
      </w:tr>
      <w:tr w:rsidR="00F91AD2" w:rsidRPr="00F50903" w:rsidTr="00F50903">
        <w:tc>
          <w:tcPr>
            <w:tcW w:w="1809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Kontrollkästchen59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4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E82D1D" w:rsidRPr="00F50903">
              <w:rPr>
                <w:sz w:val="18"/>
                <w:szCs w:val="18"/>
                <w:lang w:val="en-US"/>
              </w:rPr>
              <w:t>No-load current</w:t>
            </w:r>
          </w:p>
        </w:tc>
        <w:tc>
          <w:tcPr>
            <w:tcW w:w="1560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Kontrollkästchen62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5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1E6D12" w:rsidRPr="00F50903">
              <w:rPr>
                <w:sz w:val="18"/>
                <w:szCs w:val="18"/>
                <w:lang w:val="en-US"/>
              </w:rPr>
              <w:t>Irreg.running</w:t>
            </w:r>
          </w:p>
        </w:tc>
        <w:bookmarkStart w:id="36" w:name="Kontrollkästchen67"/>
        <w:tc>
          <w:tcPr>
            <w:tcW w:w="1701" w:type="dxa"/>
          </w:tcPr>
          <w:p w:rsidR="00F91AD2" w:rsidRPr="00F50903" w:rsidRDefault="006E6EF0" w:rsidP="00F91AD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  <w:lang w:val="en-US"/>
              </w:rPr>
              <w:instrText xml:space="preserve"> FORMCHECKBOX </w:instrText>
            </w:r>
            <w:r>
              <w:rPr>
                <w:sz w:val="18"/>
                <w:szCs w:val="18"/>
                <w:lang w:val="en-US"/>
              </w:rPr>
            </w:r>
            <w:r>
              <w:rPr>
                <w:sz w:val="18"/>
                <w:szCs w:val="18"/>
                <w:lang w:val="en-US"/>
              </w:rPr>
              <w:fldChar w:fldCharType="end"/>
            </w:r>
            <w:bookmarkEnd w:id="36"/>
            <w:r w:rsidR="00F91AD2" w:rsidRPr="00F50903">
              <w:rPr>
                <w:sz w:val="18"/>
                <w:szCs w:val="18"/>
                <w:lang w:val="en-US"/>
              </w:rPr>
              <w:t xml:space="preserve"> </w:t>
            </w:r>
            <w:r w:rsidR="002722A2" w:rsidRPr="00F50903">
              <w:rPr>
                <w:sz w:val="18"/>
                <w:szCs w:val="18"/>
                <w:lang w:val="en-US"/>
              </w:rPr>
              <w:t>Mounting</w:t>
            </w:r>
          </w:p>
        </w:tc>
      </w:tr>
      <w:tr w:rsidR="00F91AD2" w:rsidRPr="00F50903" w:rsidTr="00F50903">
        <w:tc>
          <w:tcPr>
            <w:tcW w:w="1809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60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7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4B624D" w:rsidRPr="00F50903">
              <w:rPr>
                <w:sz w:val="18"/>
                <w:szCs w:val="18"/>
                <w:lang w:val="en-US"/>
              </w:rPr>
              <w:t>Output shaft</w:t>
            </w:r>
          </w:p>
        </w:tc>
        <w:tc>
          <w:tcPr>
            <w:tcW w:w="1560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Kontrollkästchen63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8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1E6D12" w:rsidRPr="00F50903">
              <w:rPr>
                <w:sz w:val="18"/>
                <w:szCs w:val="18"/>
                <w:lang w:val="en-US"/>
              </w:rPr>
              <w:t>Impact</w:t>
            </w:r>
          </w:p>
        </w:tc>
        <w:tc>
          <w:tcPr>
            <w:tcW w:w="1701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Kontrollkästchen68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39"/>
            <w:r w:rsidRPr="00F50903">
              <w:rPr>
                <w:sz w:val="18"/>
                <w:szCs w:val="18"/>
                <w:lang w:val="en-US"/>
              </w:rPr>
              <w:t xml:space="preserve"> Position</w:t>
            </w:r>
          </w:p>
        </w:tc>
      </w:tr>
      <w:tr w:rsidR="00F91AD2" w:rsidRPr="00F50903" w:rsidTr="00F50903">
        <w:tc>
          <w:tcPr>
            <w:tcW w:w="1809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r w:rsidR="00E82D1D" w:rsidRPr="00F50903">
              <w:rPr>
                <w:sz w:val="18"/>
                <w:szCs w:val="18"/>
                <w:lang w:val="en-US"/>
              </w:rPr>
              <w:t xml:space="preserve"> Noise</w:t>
            </w:r>
          </w:p>
        </w:tc>
        <w:tc>
          <w:tcPr>
            <w:tcW w:w="1560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Kontrollkästchen65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40"/>
            <w:r w:rsidR="00E82D1D" w:rsidRPr="00F50903">
              <w:rPr>
                <w:sz w:val="18"/>
                <w:szCs w:val="18"/>
                <w:lang w:val="en-US"/>
              </w:rPr>
              <w:t xml:space="preserve"> Noise</w:t>
            </w:r>
          </w:p>
        </w:tc>
        <w:tc>
          <w:tcPr>
            <w:tcW w:w="1701" w:type="dxa"/>
          </w:tcPr>
          <w:p w:rsidR="00F91AD2" w:rsidRPr="00F50903" w:rsidRDefault="00F91AD2" w:rsidP="00F91AD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69"/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bookmarkEnd w:id="41"/>
            <w:r w:rsidRPr="00F50903">
              <w:rPr>
                <w:sz w:val="18"/>
                <w:szCs w:val="18"/>
                <w:lang w:val="en-US"/>
              </w:rPr>
              <w:t xml:space="preserve"> </w:t>
            </w:r>
            <w:r w:rsidR="00E82D1D" w:rsidRPr="00F50903">
              <w:rPr>
                <w:sz w:val="18"/>
                <w:szCs w:val="18"/>
                <w:lang w:val="en-US"/>
              </w:rPr>
              <w:t>Noise</w:t>
            </w:r>
          </w:p>
        </w:tc>
      </w:tr>
    </w:tbl>
    <w:p w:rsidR="00F91AD2" w:rsidRPr="002722A2" w:rsidRDefault="00F91AD2" w:rsidP="00F91AD2">
      <w:pPr>
        <w:rPr>
          <w:sz w:val="18"/>
          <w:szCs w:val="18"/>
          <w:lang w:val="en-US"/>
        </w:rPr>
      </w:pPr>
    </w:p>
    <w:tbl>
      <w:tblPr>
        <w:tblW w:w="4928" w:type="dxa"/>
        <w:tblLook w:val="01E0"/>
      </w:tblPr>
      <w:tblGrid>
        <w:gridCol w:w="1809"/>
        <w:gridCol w:w="1418"/>
        <w:gridCol w:w="1701"/>
      </w:tblGrid>
      <w:tr w:rsidR="00173BBB" w:rsidRPr="00F50903" w:rsidTr="00F50903">
        <w:tc>
          <w:tcPr>
            <w:tcW w:w="1809" w:type="dxa"/>
          </w:tcPr>
          <w:p w:rsidR="00173BBB" w:rsidRPr="00F50903" w:rsidRDefault="00173BBB" w:rsidP="003B4EE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r w:rsidRPr="00F50903">
              <w:rPr>
                <w:sz w:val="18"/>
                <w:szCs w:val="18"/>
                <w:lang w:val="en-US"/>
              </w:rPr>
              <w:t xml:space="preserve"> Electronics</w:t>
            </w:r>
          </w:p>
        </w:tc>
        <w:tc>
          <w:tcPr>
            <w:tcW w:w="1418" w:type="dxa"/>
          </w:tcPr>
          <w:p w:rsidR="00173BBB" w:rsidRPr="00F50903" w:rsidRDefault="00173BBB" w:rsidP="003B4EE2">
            <w:pPr>
              <w:rPr>
                <w:sz w:val="18"/>
                <w:szCs w:val="18"/>
                <w:lang w:val="en-US"/>
              </w:rPr>
            </w:pPr>
            <w:r w:rsidRPr="00F50903">
              <w:rPr>
                <w:sz w:val="18"/>
                <w:szCs w:val="18"/>
                <w:lang w:val="en-US"/>
              </w:rPr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0903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Pr="00F50903">
              <w:rPr>
                <w:sz w:val="18"/>
                <w:szCs w:val="18"/>
                <w:lang w:val="en-US"/>
              </w:rPr>
            </w:r>
            <w:r w:rsidRPr="00F50903">
              <w:rPr>
                <w:sz w:val="18"/>
                <w:szCs w:val="18"/>
                <w:lang w:val="en-US"/>
              </w:rPr>
              <w:fldChar w:fldCharType="end"/>
            </w:r>
            <w:r w:rsidRPr="00F50903">
              <w:rPr>
                <w:sz w:val="18"/>
                <w:szCs w:val="18"/>
                <w:lang w:val="en-US"/>
              </w:rPr>
              <w:t xml:space="preserve"> Controllers</w:t>
            </w:r>
          </w:p>
        </w:tc>
        <w:tc>
          <w:tcPr>
            <w:tcW w:w="1701" w:type="dxa"/>
          </w:tcPr>
          <w:p w:rsidR="00173BBB" w:rsidRPr="00F50903" w:rsidRDefault="00173BBB" w:rsidP="003B4EE2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70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Kontrollkästchen70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42"/>
      <w:r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>Others</w:t>
      </w:r>
      <w:r w:rsidRPr="002722A2">
        <w:rPr>
          <w:sz w:val="18"/>
          <w:szCs w:val="18"/>
          <w:lang w:val="en-US"/>
        </w:rPr>
        <w:t xml:space="preserve">: </w:t>
      </w:r>
      <w:r w:rsidRPr="002722A2">
        <w:rPr>
          <w:sz w:val="18"/>
          <w:szCs w:val="18"/>
          <w:lang w:val="en-US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43" w:name="Text27"/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bookmarkEnd w:id="43"/>
    </w:p>
    <w:p w:rsidR="00F91AD2" w:rsidRPr="002722A2" w:rsidRDefault="00F91AD2" w:rsidP="00F91AD2">
      <w:pPr>
        <w:rPr>
          <w:b/>
          <w:sz w:val="18"/>
          <w:szCs w:val="18"/>
          <w:lang w:val="en-US"/>
        </w:rPr>
      </w:pPr>
    </w:p>
    <w:p w:rsidR="00F91AD2" w:rsidRPr="002722A2" w:rsidRDefault="004B624D" w:rsidP="00F91AD2">
      <w:pPr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Measures to be taken</w:t>
      </w:r>
      <w:r w:rsidR="00F91AD2" w:rsidRPr="002722A2">
        <w:rPr>
          <w:b/>
          <w:sz w:val="18"/>
          <w:szCs w:val="18"/>
          <w:lang w:val="en-US"/>
        </w:rPr>
        <w:t>: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0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>Analysis</w:t>
      </w:r>
      <w:r w:rsidR="00173BBB">
        <w:rPr>
          <w:sz w:val="18"/>
          <w:szCs w:val="18"/>
          <w:lang w:val="en-US"/>
        </w:rPr>
        <w:t xml:space="preserve"> (destructi</w:t>
      </w:r>
      <w:r w:rsidR="001E6D12">
        <w:rPr>
          <w:sz w:val="18"/>
          <w:szCs w:val="18"/>
          <w:lang w:val="en-US"/>
        </w:rPr>
        <w:t>ve, motor completely dismantled</w:t>
      </w:r>
      <w:r w:rsidR="00173BBB">
        <w:rPr>
          <w:sz w:val="18"/>
          <w:szCs w:val="18"/>
          <w:lang w:val="en-US"/>
        </w:rPr>
        <w:t>)</w:t>
      </w:r>
    </w:p>
    <w:p w:rsidR="00173BBB" w:rsidRPr="002722A2" w:rsidRDefault="00173BBB" w:rsidP="00173BBB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2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Send back damaged good</w:t>
      </w:r>
      <w:r w:rsidR="001E6D12">
        <w:rPr>
          <w:sz w:val="18"/>
          <w:szCs w:val="18"/>
          <w:lang w:val="en-US"/>
        </w:rPr>
        <w:t>s</w:t>
      </w:r>
      <w:r w:rsidRPr="002722A2">
        <w:rPr>
          <w:sz w:val="18"/>
          <w:szCs w:val="18"/>
          <w:lang w:val="en-US"/>
        </w:rPr>
        <w:t xml:space="preserve"> without repair</w:t>
      </w:r>
    </w:p>
    <w:bookmarkStart w:id="44" w:name="Kontrollkästchen31"/>
    <w:p w:rsidR="00F91AD2" w:rsidRPr="002722A2" w:rsidRDefault="006E6EF0" w:rsidP="00F91AD2">
      <w:pPr>
        <w:tabs>
          <w:tab w:val="left" w:pos="162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3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44"/>
      <w:r w:rsidR="00F91AD2"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>Inspection with repair</w:t>
      </w:r>
    </w:p>
    <w:bookmarkStart w:id="45" w:name="Kontrollkästchen35"/>
    <w:p w:rsidR="00F91AD2" w:rsidRPr="002722A2" w:rsidRDefault="006E6EF0" w:rsidP="00F91AD2">
      <w:pPr>
        <w:tabs>
          <w:tab w:val="left" w:pos="162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35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45"/>
      <w:r w:rsidR="00F91AD2"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>Estimate of cost</w:t>
      </w:r>
      <w:r w:rsidR="001E6D12">
        <w:rPr>
          <w:sz w:val="18"/>
          <w:szCs w:val="18"/>
          <w:lang w:val="en-US"/>
        </w:rPr>
        <w:t>s</w:t>
      </w:r>
    </w:p>
    <w:p w:rsidR="00173BBB" w:rsidRDefault="00173BBB" w:rsidP="00F91AD2">
      <w:pPr>
        <w:tabs>
          <w:tab w:val="left" w:pos="162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82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Kontrollkästchen82"/>
      <w:r>
        <w:rPr>
          <w:sz w:val="18"/>
          <w:szCs w:val="18"/>
          <w:lang w:val="en-US"/>
        </w:rPr>
        <w:instrText xml:space="preserve"> FORMCHECKBOX </w:instrText>
      </w:r>
      <w:r w:rsidR="003B4EE2" w:rsidRPr="00173BBB"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46"/>
      <w:r>
        <w:rPr>
          <w:sz w:val="18"/>
          <w:szCs w:val="18"/>
          <w:lang w:val="en-US"/>
        </w:rPr>
        <w:t xml:space="preserve"> Return consignment due to: </w:t>
      </w:r>
      <w:r>
        <w:rPr>
          <w:sz w:val="18"/>
          <w:szCs w:val="18"/>
          <w:lang w:val="en-US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47" w:name="Text35"/>
      <w:r>
        <w:rPr>
          <w:sz w:val="18"/>
          <w:szCs w:val="18"/>
          <w:lang w:val="en-US"/>
        </w:rPr>
        <w:instrText xml:space="preserve"> FORMTEXT </w:instrText>
      </w:r>
      <w:r w:rsidR="003B4EE2" w:rsidRPr="00173BBB"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separate"/>
      </w:r>
      <w:r>
        <w:rPr>
          <w:noProof/>
          <w:sz w:val="18"/>
          <w:szCs w:val="18"/>
          <w:lang w:val="en-US"/>
        </w:rPr>
        <w:t> </w:t>
      </w:r>
      <w:r>
        <w:rPr>
          <w:noProof/>
          <w:sz w:val="18"/>
          <w:szCs w:val="18"/>
          <w:lang w:val="en-US"/>
        </w:rPr>
        <w:t> </w:t>
      </w:r>
      <w:r>
        <w:rPr>
          <w:noProof/>
          <w:sz w:val="18"/>
          <w:szCs w:val="18"/>
          <w:lang w:val="en-US"/>
        </w:rPr>
        <w:t> </w:t>
      </w:r>
      <w:r>
        <w:rPr>
          <w:noProof/>
          <w:sz w:val="18"/>
          <w:szCs w:val="18"/>
          <w:lang w:val="en-US"/>
        </w:rPr>
        <w:t> </w:t>
      </w:r>
      <w:r>
        <w:rPr>
          <w:noProof/>
          <w:sz w:val="18"/>
          <w:szCs w:val="18"/>
          <w:lang w:val="en-US"/>
        </w:rPr>
        <w:t> </w:t>
      </w:r>
      <w:r>
        <w:rPr>
          <w:sz w:val="18"/>
          <w:szCs w:val="18"/>
          <w:lang w:val="en-US"/>
        </w:rPr>
        <w:fldChar w:fldCharType="end"/>
      </w:r>
      <w:bookmarkEnd w:id="47"/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73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Kontrollkästchen73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48"/>
      <w:r w:rsidRPr="002722A2">
        <w:rPr>
          <w:sz w:val="18"/>
          <w:szCs w:val="18"/>
          <w:lang w:val="en-US"/>
        </w:rPr>
        <w:t xml:space="preserve"> </w:t>
      </w:r>
      <w:r w:rsidR="001E6D12">
        <w:rPr>
          <w:sz w:val="18"/>
          <w:szCs w:val="18"/>
          <w:lang w:val="en-US"/>
        </w:rPr>
        <w:t>Modification</w:t>
      </w:r>
      <w:r w:rsidR="004B624D" w:rsidRPr="002722A2">
        <w:rPr>
          <w:sz w:val="18"/>
          <w:szCs w:val="18"/>
          <w:lang w:val="en-US"/>
        </w:rPr>
        <w:t>, due to</w:t>
      </w:r>
      <w:r w:rsidRPr="002722A2">
        <w:rPr>
          <w:sz w:val="18"/>
          <w:szCs w:val="18"/>
          <w:lang w:val="en-US"/>
        </w:rPr>
        <w:t>:</w:t>
      </w:r>
    </w:p>
    <w:p w:rsidR="00F91AD2" w:rsidRPr="002722A2" w:rsidRDefault="00F91AD2" w:rsidP="00F91AD2">
      <w:pPr>
        <w:tabs>
          <w:tab w:val="left" w:pos="255"/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tab/>
      </w:r>
      <w:r w:rsidR="004B624D" w:rsidRPr="002722A2">
        <w:rPr>
          <w:sz w:val="18"/>
          <w:szCs w:val="18"/>
          <w:lang w:val="en-US"/>
        </w:rPr>
        <w:t>Wrong</w:t>
      </w:r>
      <w:r w:rsidRPr="002722A2">
        <w:rPr>
          <w:sz w:val="18"/>
          <w:szCs w:val="18"/>
          <w:lang w:val="en-US"/>
        </w:rPr>
        <w:t xml:space="preserve">: </w:t>
      </w:r>
      <w:r w:rsidRPr="002722A2">
        <w:rPr>
          <w:sz w:val="18"/>
          <w:szCs w:val="18"/>
          <w:lang w:val="en-US"/>
        </w:rPr>
        <w:fldChar w:fldCharType="begin">
          <w:ffData>
            <w:name w:val="Kontrollkästchen74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Kontrollkästchen74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49"/>
      <w:r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 xml:space="preserve">Delivery </w:t>
      </w:r>
      <w:r w:rsidRPr="002722A2">
        <w:rPr>
          <w:sz w:val="18"/>
          <w:szCs w:val="18"/>
          <w:lang w:val="en-US"/>
        </w:rPr>
        <w:fldChar w:fldCharType="begin">
          <w:ffData>
            <w:name w:val="Kontrollkästchen75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Kontrollkästchen75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50"/>
      <w:r w:rsidRPr="002722A2">
        <w:rPr>
          <w:sz w:val="18"/>
          <w:szCs w:val="18"/>
          <w:lang w:val="en-US"/>
        </w:rPr>
        <w:t xml:space="preserve"> </w:t>
      </w:r>
      <w:r w:rsidR="004B624D" w:rsidRPr="002722A2">
        <w:rPr>
          <w:sz w:val="18"/>
          <w:szCs w:val="18"/>
          <w:lang w:val="en-US"/>
        </w:rPr>
        <w:t xml:space="preserve">Order </w:t>
      </w:r>
      <w:r w:rsidRPr="002722A2">
        <w:rPr>
          <w:sz w:val="18"/>
          <w:szCs w:val="18"/>
          <w:lang w:val="en-US"/>
        </w:rPr>
        <w:fldChar w:fldCharType="begin">
          <w:ffData>
            <w:name w:val="Kontrollkästchen76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Kontrollkästchen76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51"/>
      <w:r w:rsidRPr="002722A2">
        <w:rPr>
          <w:sz w:val="18"/>
          <w:szCs w:val="18"/>
          <w:lang w:val="en-US"/>
        </w:rPr>
        <w:t xml:space="preserve"> </w:t>
      </w:r>
      <w:r w:rsidR="00895DE3" w:rsidRPr="002722A2">
        <w:rPr>
          <w:sz w:val="18"/>
          <w:szCs w:val="18"/>
          <w:lang w:val="en-US"/>
        </w:rPr>
        <w:t>Advice</w:t>
      </w:r>
      <w:r w:rsidRPr="002722A2">
        <w:rPr>
          <w:sz w:val="18"/>
          <w:szCs w:val="18"/>
          <w:lang w:val="en-US"/>
        </w:rPr>
        <w:t xml:space="preserve"> </w:t>
      </w:r>
    </w:p>
    <w:p w:rsidR="00F91AD2" w:rsidRPr="002722A2" w:rsidRDefault="00F91AD2" w:rsidP="00F91AD2">
      <w:pPr>
        <w:tabs>
          <w:tab w:val="left" w:pos="1620"/>
        </w:tabs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3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895DE3" w:rsidRPr="002722A2">
        <w:rPr>
          <w:sz w:val="18"/>
          <w:szCs w:val="18"/>
          <w:lang w:val="en-US"/>
        </w:rPr>
        <w:t>Others</w:t>
      </w:r>
      <w:r w:rsidRPr="002722A2">
        <w:rPr>
          <w:sz w:val="18"/>
          <w:szCs w:val="18"/>
          <w:lang w:val="en-US"/>
        </w:rPr>
        <w:t xml:space="preserve">: </w:t>
      </w:r>
      <w:r w:rsidRPr="002722A2">
        <w:rPr>
          <w:sz w:val="18"/>
          <w:szCs w:val="18"/>
          <w:lang w:val="en-US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</w:p>
    <w:p w:rsidR="00F91AD2" w:rsidRPr="002722A2" w:rsidRDefault="00F91AD2" w:rsidP="00F91AD2">
      <w:pPr>
        <w:tabs>
          <w:tab w:val="left" w:pos="1620"/>
        </w:tabs>
        <w:rPr>
          <w:b/>
          <w:sz w:val="18"/>
          <w:szCs w:val="18"/>
          <w:lang w:val="en-US"/>
        </w:rPr>
      </w:pPr>
    </w:p>
    <w:p w:rsidR="00F91AD2" w:rsidRPr="002722A2" w:rsidRDefault="00F91AD2" w:rsidP="00173BBB">
      <w:pPr>
        <w:tabs>
          <w:tab w:val="left" w:pos="1620"/>
        </w:tabs>
        <w:ind w:left="57"/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br w:type="column"/>
      </w:r>
      <w:r w:rsidR="00895DE3" w:rsidRPr="002722A2">
        <w:rPr>
          <w:b/>
          <w:sz w:val="18"/>
          <w:szCs w:val="18"/>
          <w:lang w:val="en-US"/>
        </w:rPr>
        <w:lastRenderedPageBreak/>
        <w:t>Operating mode and data</w:t>
      </w:r>
      <w:r w:rsidRPr="002722A2">
        <w:rPr>
          <w:b/>
          <w:sz w:val="18"/>
          <w:szCs w:val="18"/>
          <w:lang w:val="en-US"/>
        </w:rPr>
        <w:t>:</w:t>
      </w:r>
    </w:p>
    <w:p w:rsidR="00F91AD2" w:rsidRPr="002722A2" w:rsidRDefault="00F91AD2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43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CW</w:t>
      </w:r>
      <w:r w:rsidR="00173BBB">
        <w:rPr>
          <w:sz w:val="18"/>
          <w:szCs w:val="18"/>
          <w:lang w:val="en-US"/>
        </w:rPr>
        <w:t xml:space="preserve"> (clockwise)</w:t>
      </w:r>
    </w:p>
    <w:p w:rsidR="00F91AD2" w:rsidRPr="002722A2" w:rsidRDefault="00F91AD2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44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CCW</w:t>
      </w:r>
      <w:r w:rsidR="00173BBB">
        <w:rPr>
          <w:sz w:val="18"/>
          <w:szCs w:val="18"/>
          <w:lang w:val="en-US"/>
        </w:rPr>
        <w:t xml:space="preserve"> (counterclockwise)</w:t>
      </w:r>
    </w:p>
    <w:bookmarkStart w:id="52" w:name="Kontrollkästchen45"/>
    <w:p w:rsidR="00F91AD2" w:rsidRPr="002722A2" w:rsidRDefault="006E6EF0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4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52"/>
      <w:r w:rsidR="00F91AD2" w:rsidRPr="002722A2">
        <w:rPr>
          <w:sz w:val="18"/>
          <w:szCs w:val="18"/>
          <w:lang w:val="en-US"/>
        </w:rPr>
        <w:t xml:space="preserve"> CW/CCW (</w:t>
      </w:r>
      <w:r w:rsidR="00895DE3" w:rsidRPr="002722A2">
        <w:rPr>
          <w:sz w:val="18"/>
          <w:szCs w:val="18"/>
          <w:lang w:val="en-US"/>
        </w:rPr>
        <w:t>changing</w:t>
      </w:r>
      <w:r w:rsidR="00F91AD2" w:rsidRPr="002722A2">
        <w:rPr>
          <w:sz w:val="18"/>
          <w:szCs w:val="18"/>
          <w:lang w:val="en-US"/>
        </w:rPr>
        <w:t>)</w:t>
      </w:r>
    </w:p>
    <w:p w:rsidR="00F91AD2" w:rsidRPr="002722A2" w:rsidRDefault="00F91AD2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49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Start</w:t>
      </w:r>
      <w:r w:rsidR="00895DE3" w:rsidRPr="002722A2">
        <w:rPr>
          <w:sz w:val="18"/>
          <w:szCs w:val="18"/>
          <w:lang w:val="en-US"/>
        </w:rPr>
        <w:t>-s</w:t>
      </w:r>
      <w:r w:rsidRPr="002722A2">
        <w:rPr>
          <w:sz w:val="18"/>
          <w:szCs w:val="18"/>
          <w:lang w:val="en-US"/>
        </w:rPr>
        <w:t xml:space="preserve">top </w:t>
      </w:r>
      <w:r w:rsidR="00895DE3" w:rsidRPr="002722A2">
        <w:rPr>
          <w:sz w:val="18"/>
          <w:szCs w:val="18"/>
          <w:lang w:val="en-US"/>
        </w:rPr>
        <w:t>operation</w:t>
      </w:r>
      <w:r w:rsidR="00173BBB">
        <w:rPr>
          <w:sz w:val="18"/>
          <w:szCs w:val="18"/>
          <w:lang w:val="en-US"/>
        </w:rPr>
        <w:t xml:space="preserve">, cycles: </w:t>
      </w:r>
      <w:r w:rsidR="00173BBB">
        <w:rPr>
          <w:sz w:val="18"/>
          <w:szCs w:val="18"/>
          <w:lang w:val="en-US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53" w:name="Text36"/>
      <w:r w:rsidR="00173BBB">
        <w:rPr>
          <w:sz w:val="18"/>
          <w:szCs w:val="18"/>
          <w:lang w:val="en-US"/>
        </w:rPr>
        <w:instrText xml:space="preserve"> FORMTEXT </w:instrText>
      </w:r>
      <w:r w:rsidR="003B4EE2" w:rsidRPr="00173BBB">
        <w:rPr>
          <w:sz w:val="18"/>
          <w:szCs w:val="18"/>
          <w:lang w:val="en-US"/>
        </w:rPr>
      </w:r>
      <w:r w:rsidR="00173BBB">
        <w:rPr>
          <w:sz w:val="18"/>
          <w:szCs w:val="18"/>
          <w:lang w:val="en-US"/>
        </w:rPr>
        <w:fldChar w:fldCharType="separate"/>
      </w:r>
      <w:r w:rsidR="00173BBB">
        <w:rPr>
          <w:noProof/>
          <w:sz w:val="18"/>
          <w:szCs w:val="18"/>
          <w:lang w:val="en-US"/>
        </w:rPr>
        <w:t> </w:t>
      </w:r>
      <w:r w:rsidR="00173BBB">
        <w:rPr>
          <w:noProof/>
          <w:sz w:val="18"/>
          <w:szCs w:val="18"/>
          <w:lang w:val="en-US"/>
        </w:rPr>
        <w:t> </w:t>
      </w:r>
      <w:r w:rsidR="00173BBB">
        <w:rPr>
          <w:noProof/>
          <w:sz w:val="18"/>
          <w:szCs w:val="18"/>
          <w:lang w:val="en-US"/>
        </w:rPr>
        <w:t> </w:t>
      </w:r>
      <w:r w:rsidR="00173BBB">
        <w:rPr>
          <w:noProof/>
          <w:sz w:val="18"/>
          <w:szCs w:val="18"/>
          <w:lang w:val="en-US"/>
        </w:rPr>
        <w:t> </w:t>
      </w:r>
      <w:r w:rsidR="00173BBB">
        <w:rPr>
          <w:noProof/>
          <w:sz w:val="18"/>
          <w:szCs w:val="18"/>
          <w:lang w:val="en-US"/>
        </w:rPr>
        <w:t> </w:t>
      </w:r>
      <w:r w:rsidR="00173BBB">
        <w:rPr>
          <w:sz w:val="18"/>
          <w:szCs w:val="18"/>
          <w:lang w:val="en-US"/>
        </w:rPr>
        <w:fldChar w:fldCharType="end"/>
      </w:r>
      <w:bookmarkEnd w:id="53"/>
    </w:p>
    <w:p w:rsidR="00F91AD2" w:rsidRPr="002722A2" w:rsidRDefault="00F91AD2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50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2722A2" w:rsidRPr="002722A2">
        <w:rPr>
          <w:sz w:val="18"/>
          <w:szCs w:val="18"/>
          <w:lang w:val="en-US"/>
        </w:rPr>
        <w:t>Continuous</w:t>
      </w:r>
      <w:r w:rsidR="00895DE3" w:rsidRPr="002722A2">
        <w:rPr>
          <w:sz w:val="18"/>
          <w:szCs w:val="18"/>
          <w:lang w:val="en-US"/>
        </w:rPr>
        <w:t xml:space="preserve"> operation</w:t>
      </w:r>
    </w:p>
    <w:p w:rsidR="00F91AD2" w:rsidRPr="002722A2" w:rsidRDefault="00F91AD2" w:rsidP="00173BBB">
      <w:pPr>
        <w:tabs>
          <w:tab w:val="left" w:pos="1620"/>
        </w:tabs>
        <w:ind w:left="57"/>
        <w:rPr>
          <w:b/>
          <w:sz w:val="18"/>
          <w:szCs w:val="18"/>
          <w:lang w:val="en-US"/>
        </w:rPr>
      </w:pPr>
    </w:p>
    <w:p w:rsidR="00F91AD2" w:rsidRPr="002722A2" w:rsidRDefault="007A6D6B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t>Voltage</w:t>
      </w:r>
      <w:r w:rsidR="00F91AD2" w:rsidRPr="002722A2">
        <w:rPr>
          <w:sz w:val="18"/>
          <w:szCs w:val="18"/>
          <w:lang w:val="en-US"/>
        </w:rPr>
        <w:t xml:space="preserve">: </w:t>
      </w:r>
      <w:r w:rsidR="00F91AD2" w:rsidRPr="002722A2">
        <w:rPr>
          <w:sz w:val="18"/>
          <w:szCs w:val="18"/>
          <w:lang w:val="en-US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F91AD2" w:rsidRPr="002722A2">
        <w:rPr>
          <w:sz w:val="18"/>
          <w:szCs w:val="18"/>
          <w:lang w:val="en-US"/>
        </w:rPr>
        <w:instrText xml:space="preserve"> FORMTEXT </w:instrText>
      </w:r>
      <w:r w:rsidR="00F91AD2" w:rsidRPr="002722A2">
        <w:rPr>
          <w:sz w:val="18"/>
          <w:szCs w:val="18"/>
          <w:lang w:val="en-US"/>
        </w:rPr>
      </w:r>
      <w:r w:rsidR="00F91AD2" w:rsidRPr="002722A2">
        <w:rPr>
          <w:sz w:val="18"/>
          <w:szCs w:val="18"/>
          <w:lang w:val="en-US"/>
        </w:rPr>
        <w:fldChar w:fldCharType="separate"/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sz w:val="18"/>
          <w:szCs w:val="18"/>
          <w:lang w:val="en-US"/>
        </w:rPr>
        <w:fldChar w:fldCharType="end"/>
      </w:r>
      <w:r w:rsidR="00F91AD2" w:rsidRPr="002722A2">
        <w:rPr>
          <w:sz w:val="18"/>
          <w:szCs w:val="18"/>
          <w:lang w:val="en-US"/>
        </w:rPr>
        <w:t xml:space="preserve"> V</w:t>
      </w:r>
    </w:p>
    <w:p w:rsidR="00F91AD2" w:rsidRPr="002722A2" w:rsidRDefault="007A6D6B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t>Current</w:t>
      </w:r>
      <w:r w:rsidR="00F91AD2" w:rsidRPr="002722A2">
        <w:rPr>
          <w:sz w:val="18"/>
          <w:szCs w:val="18"/>
          <w:lang w:val="en-US"/>
        </w:rPr>
        <w:t xml:space="preserve">: </w:t>
      </w:r>
      <w:r w:rsidR="00F91AD2" w:rsidRPr="002722A2">
        <w:rPr>
          <w:sz w:val="18"/>
          <w:szCs w:val="18"/>
          <w:lang w:val="en-US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54" w:name="Text31"/>
      <w:r w:rsidR="00F91AD2" w:rsidRPr="002722A2">
        <w:rPr>
          <w:sz w:val="18"/>
          <w:szCs w:val="18"/>
          <w:lang w:val="en-US"/>
        </w:rPr>
        <w:instrText xml:space="preserve"> FORMTEXT </w:instrText>
      </w:r>
      <w:r w:rsidR="00F91AD2" w:rsidRPr="002722A2">
        <w:rPr>
          <w:sz w:val="18"/>
          <w:szCs w:val="18"/>
          <w:lang w:val="en-US"/>
        </w:rPr>
      </w:r>
      <w:r w:rsidR="00F91AD2" w:rsidRPr="002722A2">
        <w:rPr>
          <w:sz w:val="18"/>
          <w:szCs w:val="18"/>
          <w:lang w:val="en-US"/>
        </w:rPr>
        <w:fldChar w:fldCharType="separate"/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sz w:val="18"/>
          <w:szCs w:val="18"/>
          <w:lang w:val="en-US"/>
        </w:rPr>
        <w:fldChar w:fldCharType="end"/>
      </w:r>
      <w:bookmarkEnd w:id="54"/>
      <w:r w:rsidR="00F91AD2" w:rsidRPr="002722A2">
        <w:rPr>
          <w:sz w:val="18"/>
          <w:szCs w:val="18"/>
          <w:lang w:val="en-US"/>
        </w:rPr>
        <w:t xml:space="preserve"> mA</w:t>
      </w:r>
      <w:r w:rsidR="003B52D8">
        <w:rPr>
          <w:sz w:val="18"/>
          <w:szCs w:val="18"/>
          <w:lang w:val="en-US"/>
        </w:rPr>
        <w:t xml:space="preserve"> (time-current-diagram, if possible)</w:t>
      </w:r>
    </w:p>
    <w:p w:rsidR="00F91AD2" w:rsidRPr="002722A2" w:rsidRDefault="007A6D6B" w:rsidP="00173BBB">
      <w:pPr>
        <w:tabs>
          <w:tab w:val="left" w:pos="1620"/>
        </w:tabs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t>Torque</w:t>
      </w:r>
      <w:r w:rsidR="00F91AD2" w:rsidRPr="002722A2">
        <w:rPr>
          <w:sz w:val="18"/>
          <w:szCs w:val="18"/>
          <w:lang w:val="en-US"/>
        </w:rPr>
        <w:t xml:space="preserve">: </w:t>
      </w:r>
      <w:r w:rsidR="00F91AD2" w:rsidRPr="002722A2">
        <w:rPr>
          <w:sz w:val="18"/>
          <w:szCs w:val="18"/>
          <w:lang w:val="en-US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="00F91AD2" w:rsidRPr="002722A2">
        <w:rPr>
          <w:sz w:val="18"/>
          <w:szCs w:val="18"/>
          <w:lang w:val="en-US"/>
        </w:rPr>
        <w:instrText xml:space="preserve"> FORMTEXT </w:instrText>
      </w:r>
      <w:r w:rsidR="00F91AD2" w:rsidRPr="002722A2">
        <w:rPr>
          <w:sz w:val="18"/>
          <w:szCs w:val="18"/>
          <w:lang w:val="en-US"/>
        </w:rPr>
      </w:r>
      <w:r w:rsidR="00F91AD2" w:rsidRPr="002722A2">
        <w:rPr>
          <w:sz w:val="18"/>
          <w:szCs w:val="18"/>
          <w:lang w:val="en-US"/>
        </w:rPr>
        <w:fldChar w:fldCharType="separate"/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sz w:val="18"/>
          <w:szCs w:val="18"/>
          <w:lang w:val="en-US"/>
        </w:rPr>
        <w:fldChar w:fldCharType="end"/>
      </w:r>
      <w:r w:rsidR="00F91AD2" w:rsidRPr="002722A2">
        <w:rPr>
          <w:sz w:val="18"/>
          <w:szCs w:val="18"/>
          <w:lang w:val="en-US"/>
        </w:rPr>
        <w:t xml:space="preserve">mNm / </w:t>
      </w:r>
      <w:r w:rsidRPr="002722A2">
        <w:rPr>
          <w:sz w:val="18"/>
          <w:szCs w:val="18"/>
          <w:lang w:val="en-US"/>
        </w:rPr>
        <w:t>Speed</w:t>
      </w:r>
      <w:r w:rsidR="00F91AD2" w:rsidRPr="002722A2">
        <w:rPr>
          <w:sz w:val="18"/>
          <w:szCs w:val="18"/>
          <w:lang w:val="en-US"/>
        </w:rPr>
        <w:t xml:space="preserve">: </w:t>
      </w:r>
      <w:r w:rsidR="00F91AD2" w:rsidRPr="002722A2">
        <w:rPr>
          <w:sz w:val="18"/>
          <w:szCs w:val="18"/>
          <w:lang w:val="en-US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55" w:name="Text32"/>
      <w:r w:rsidR="00F91AD2" w:rsidRPr="002722A2">
        <w:rPr>
          <w:sz w:val="18"/>
          <w:szCs w:val="18"/>
          <w:lang w:val="en-US"/>
        </w:rPr>
        <w:instrText xml:space="preserve"> FORMTEXT </w:instrText>
      </w:r>
      <w:r w:rsidR="00F91AD2" w:rsidRPr="002722A2">
        <w:rPr>
          <w:sz w:val="18"/>
          <w:szCs w:val="18"/>
          <w:lang w:val="en-US"/>
        </w:rPr>
      </w:r>
      <w:r w:rsidR="00F91AD2" w:rsidRPr="002722A2">
        <w:rPr>
          <w:sz w:val="18"/>
          <w:szCs w:val="18"/>
          <w:lang w:val="en-US"/>
        </w:rPr>
        <w:fldChar w:fldCharType="separate"/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sz w:val="18"/>
          <w:szCs w:val="18"/>
          <w:lang w:val="en-US"/>
        </w:rPr>
        <w:fldChar w:fldCharType="end"/>
      </w:r>
      <w:bookmarkEnd w:id="55"/>
      <w:r w:rsidR="00F91AD2" w:rsidRPr="002722A2">
        <w:rPr>
          <w:sz w:val="18"/>
          <w:szCs w:val="18"/>
          <w:lang w:val="en-US"/>
        </w:rPr>
        <w:t xml:space="preserve"> rpm</w:t>
      </w:r>
    </w:p>
    <w:p w:rsidR="00F91AD2" w:rsidRPr="002722A2" w:rsidRDefault="00F91AD2" w:rsidP="00173BBB">
      <w:pPr>
        <w:tabs>
          <w:tab w:val="left" w:pos="1620"/>
        </w:tabs>
        <w:ind w:left="57"/>
        <w:rPr>
          <w:rFonts w:eastAsia="SimSun" w:cs="Helvetica"/>
          <w:sz w:val="18"/>
          <w:szCs w:val="18"/>
          <w:lang w:val="en-US" w:eastAsia="zh-CN"/>
        </w:rPr>
      </w:pPr>
    </w:p>
    <w:p w:rsidR="00F91AD2" w:rsidRPr="002722A2" w:rsidRDefault="007A6D6B" w:rsidP="00173BBB">
      <w:pPr>
        <w:ind w:left="57"/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How long has the unit been in use</w:t>
      </w:r>
      <w:r w:rsidR="00F91AD2" w:rsidRPr="002722A2">
        <w:rPr>
          <w:b/>
          <w:sz w:val="18"/>
          <w:szCs w:val="18"/>
          <w:lang w:val="en-US"/>
        </w:rPr>
        <w:t>: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6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Kontrollkästchen26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56"/>
      <w:r w:rsidRPr="002722A2">
        <w:rPr>
          <w:sz w:val="18"/>
          <w:szCs w:val="18"/>
          <w:lang w:val="en-US"/>
        </w:rPr>
        <w:t xml:space="preserve"> 0 - 10 h</w:t>
      </w:r>
    </w:p>
    <w:bookmarkStart w:id="57" w:name="Kontrollkästchen27"/>
    <w:p w:rsidR="00F91AD2" w:rsidRPr="002722A2" w:rsidRDefault="006E6EF0" w:rsidP="00173BBB">
      <w:pPr>
        <w:ind w:left="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27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57"/>
      <w:r w:rsidR="00F91AD2" w:rsidRPr="002722A2">
        <w:rPr>
          <w:sz w:val="18"/>
          <w:szCs w:val="18"/>
          <w:lang w:val="en-US"/>
        </w:rPr>
        <w:t xml:space="preserve"> 10 - 100 h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8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Kontrollkästchen28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58"/>
      <w:r w:rsidRPr="002722A2">
        <w:rPr>
          <w:sz w:val="18"/>
          <w:szCs w:val="18"/>
          <w:lang w:val="en-US"/>
        </w:rPr>
        <w:t xml:space="preserve"> 100 - 1000 h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9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Kontrollkästchen29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59"/>
      <w:r w:rsidRPr="002722A2">
        <w:rPr>
          <w:sz w:val="18"/>
          <w:szCs w:val="18"/>
          <w:lang w:val="en-US"/>
        </w:rPr>
        <w:t xml:space="preserve"> &gt; 1000 h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78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Kontrollkästchen78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0"/>
      <w:r w:rsidRPr="002722A2">
        <w:rPr>
          <w:sz w:val="18"/>
          <w:szCs w:val="18"/>
          <w:lang w:val="en-US"/>
        </w:rPr>
        <w:t xml:space="preserve"> </w:t>
      </w:r>
      <w:r w:rsidR="002722A2" w:rsidRPr="002722A2">
        <w:rPr>
          <w:sz w:val="18"/>
          <w:szCs w:val="18"/>
          <w:lang w:val="en-US"/>
        </w:rPr>
        <w:t>Unknown</w:t>
      </w:r>
    </w:p>
    <w:p w:rsidR="00F91AD2" w:rsidRPr="002722A2" w:rsidRDefault="00F91AD2" w:rsidP="00173BBB">
      <w:pPr>
        <w:ind w:left="57"/>
        <w:rPr>
          <w:b/>
          <w:sz w:val="18"/>
          <w:szCs w:val="18"/>
          <w:lang w:val="en-US"/>
        </w:rPr>
      </w:pPr>
    </w:p>
    <w:p w:rsidR="00F91AD2" w:rsidRPr="002722A2" w:rsidRDefault="007A6D6B" w:rsidP="00173BBB">
      <w:pPr>
        <w:ind w:left="57"/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Supposed cause of failure</w:t>
      </w:r>
      <w:r w:rsidR="00F91AD2" w:rsidRPr="002722A2">
        <w:rPr>
          <w:b/>
          <w:sz w:val="18"/>
          <w:szCs w:val="18"/>
          <w:lang w:val="en-US"/>
        </w:rPr>
        <w:t>:</w:t>
      </w:r>
    </w:p>
    <w:p w:rsidR="007A6D6B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Kontrollkästchen11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1"/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Short circuit </w:t>
      </w:r>
    </w:p>
    <w:p w:rsidR="00F91AD2" w:rsidRPr="002722A2" w:rsidRDefault="00F91AD2" w:rsidP="00173BBB">
      <w:pPr>
        <w:ind w:left="57"/>
        <w:rPr>
          <w:b/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Kontrollkästchen12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2"/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>Overload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Kontrollkästchen13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3"/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>Defect in material</w:t>
      </w:r>
    </w:p>
    <w:bookmarkStart w:id="64" w:name="Kontrollkästchen14"/>
    <w:p w:rsidR="007A6D6B" w:rsidRPr="002722A2" w:rsidRDefault="006E6EF0" w:rsidP="00173BBB">
      <w:pPr>
        <w:ind w:left="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14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  <w:lang w:val="en-US"/>
        </w:rPr>
        <w:instrText xml:space="preserve"> FORMCHECKBOX </w:instrText>
      </w: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64"/>
      <w:r w:rsidR="00F91AD2"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>External influences</w:t>
      </w:r>
      <w:r w:rsidR="00F91AD2" w:rsidRPr="002722A2">
        <w:rPr>
          <w:sz w:val="18"/>
          <w:szCs w:val="18"/>
          <w:lang w:val="en-US"/>
        </w:rPr>
        <w:t xml:space="preserve"> </w:t>
      </w:r>
    </w:p>
    <w:p w:rsidR="00F91AD2" w:rsidRPr="002722A2" w:rsidRDefault="007A6D6B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81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Kontrollkästchen81"/>
      <w:r w:rsidRPr="002722A2">
        <w:rPr>
          <w:sz w:val="18"/>
          <w:szCs w:val="18"/>
          <w:lang w:val="en-US"/>
        </w:rPr>
        <w:instrText xml:space="preserve"> FORMCHECKBOX </w:instrText>
      </w:r>
      <w:r w:rsidR="0084696B"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5"/>
      <w:r w:rsidRPr="002722A2">
        <w:rPr>
          <w:sz w:val="18"/>
          <w:szCs w:val="18"/>
          <w:lang w:val="en-US"/>
        </w:rPr>
        <w:t xml:space="preserve"> Others</w:t>
      </w:r>
      <w:r w:rsidR="00F91AD2" w:rsidRPr="002722A2">
        <w:rPr>
          <w:sz w:val="18"/>
          <w:szCs w:val="18"/>
          <w:lang w:val="en-US"/>
        </w:rPr>
        <w:t xml:space="preserve">: </w:t>
      </w:r>
      <w:r w:rsidR="00F91AD2" w:rsidRPr="002722A2">
        <w:rPr>
          <w:sz w:val="18"/>
          <w:szCs w:val="18"/>
          <w:lang w:val="en-US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66" w:name="Text14"/>
      <w:r w:rsidR="00F91AD2" w:rsidRPr="002722A2">
        <w:rPr>
          <w:sz w:val="18"/>
          <w:szCs w:val="18"/>
          <w:lang w:val="en-US"/>
        </w:rPr>
        <w:instrText xml:space="preserve"> FORMTEXT </w:instrText>
      </w:r>
      <w:r w:rsidR="00F91AD2" w:rsidRPr="002722A2">
        <w:rPr>
          <w:sz w:val="18"/>
          <w:szCs w:val="18"/>
          <w:lang w:val="en-US"/>
        </w:rPr>
      </w:r>
      <w:r w:rsidR="00F91AD2" w:rsidRPr="002722A2">
        <w:rPr>
          <w:sz w:val="18"/>
          <w:szCs w:val="18"/>
          <w:lang w:val="en-US"/>
        </w:rPr>
        <w:fldChar w:fldCharType="separate"/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noProof/>
          <w:sz w:val="18"/>
          <w:szCs w:val="18"/>
          <w:lang w:val="en-US"/>
        </w:rPr>
        <w:t> </w:t>
      </w:r>
      <w:r w:rsidR="00F91AD2" w:rsidRPr="002722A2">
        <w:rPr>
          <w:sz w:val="18"/>
          <w:szCs w:val="18"/>
          <w:lang w:val="en-US"/>
        </w:rPr>
        <w:fldChar w:fldCharType="end"/>
      </w:r>
      <w:bookmarkEnd w:id="66"/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</w:p>
    <w:p w:rsidR="00F91AD2" w:rsidRPr="002722A2" w:rsidRDefault="007A6D6B" w:rsidP="00173BBB">
      <w:pPr>
        <w:ind w:left="57"/>
        <w:rPr>
          <w:b/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t>Special environmental conditions</w:t>
      </w:r>
      <w:r w:rsidR="00F91AD2" w:rsidRPr="002722A2">
        <w:rPr>
          <w:b/>
          <w:sz w:val="18"/>
          <w:szCs w:val="18"/>
          <w:lang w:val="en-US"/>
        </w:rPr>
        <w:t>: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6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Temperature </w:t>
      </w:r>
      <w:r w:rsidRPr="002722A2">
        <w:rPr>
          <w:sz w:val="18"/>
          <w:szCs w:val="18"/>
          <w:lang w:val="en-US"/>
        </w:rPr>
        <w:t>&lt; 0°C</w:t>
      </w:r>
    </w:p>
    <w:p w:rsidR="00F91AD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7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Temperature </w:t>
      </w:r>
      <w:r w:rsidRPr="002722A2">
        <w:rPr>
          <w:sz w:val="18"/>
          <w:szCs w:val="18"/>
          <w:lang w:val="en-US"/>
        </w:rPr>
        <w:t>&gt;80°C</w:t>
      </w:r>
    </w:p>
    <w:p w:rsidR="003B52D8" w:rsidRPr="002722A2" w:rsidRDefault="003B52D8" w:rsidP="00173BBB">
      <w:pPr>
        <w:ind w:left="57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fldChar w:fldCharType="begin">
          <w:ffData>
            <w:name w:val="Kontrollkästchen83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Kontrollkästchen83"/>
      <w:r>
        <w:rPr>
          <w:sz w:val="18"/>
          <w:szCs w:val="18"/>
          <w:lang w:val="en-US"/>
        </w:rPr>
        <w:instrText xml:space="preserve"> FORMCHECKBOX </w:instrText>
      </w:r>
      <w:r w:rsidR="003B4EE2" w:rsidRPr="003B52D8"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  <w:fldChar w:fldCharType="end"/>
      </w:r>
      <w:bookmarkEnd w:id="67"/>
      <w:r>
        <w:rPr>
          <w:sz w:val="18"/>
          <w:szCs w:val="18"/>
          <w:lang w:val="en-US"/>
        </w:rPr>
        <w:t xml:space="preserve"> Changing temperature conditions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8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Rel. humidity </w:t>
      </w:r>
      <w:r w:rsidRPr="002722A2">
        <w:rPr>
          <w:sz w:val="18"/>
          <w:szCs w:val="18"/>
          <w:lang w:val="en-US"/>
        </w:rPr>
        <w:t>(&gt; 85% rH)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29"/>
            <w:enabled/>
            <w:calcOnExit w:val="0"/>
            <w:checkBox>
              <w:sizeAuto/>
              <w:default w:val="0"/>
            </w:checkBox>
          </w:ffData>
        </w:fldChar>
      </w:r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Rel. humidity </w:t>
      </w:r>
      <w:r w:rsidRPr="002722A2">
        <w:rPr>
          <w:sz w:val="18"/>
          <w:szCs w:val="18"/>
          <w:lang w:val="en-US"/>
        </w:rPr>
        <w:t>(&lt; 30 % rH)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6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Kontrollkästchen36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8"/>
      <w:r w:rsidRPr="002722A2">
        <w:rPr>
          <w:sz w:val="18"/>
          <w:szCs w:val="18"/>
          <w:lang w:val="en-US"/>
        </w:rPr>
        <w:t xml:space="preserve"> </w:t>
      </w:r>
      <w:r w:rsidR="007A6D6B" w:rsidRPr="002722A2">
        <w:rPr>
          <w:sz w:val="18"/>
          <w:szCs w:val="18"/>
          <w:lang w:val="en-US"/>
        </w:rPr>
        <w:t xml:space="preserve">Low pressure </w:t>
      </w:r>
      <w:r w:rsidRPr="002722A2">
        <w:rPr>
          <w:sz w:val="18"/>
          <w:szCs w:val="18"/>
          <w:lang w:val="en-US"/>
        </w:rPr>
        <w:t>(Va</w:t>
      </w:r>
      <w:r w:rsidR="007A6D6B" w:rsidRPr="002722A2">
        <w:rPr>
          <w:sz w:val="18"/>
          <w:szCs w:val="18"/>
          <w:lang w:val="en-US"/>
        </w:rPr>
        <w:t>c</w:t>
      </w:r>
      <w:r w:rsidRPr="002722A2">
        <w:rPr>
          <w:sz w:val="18"/>
          <w:szCs w:val="18"/>
          <w:lang w:val="en-US"/>
        </w:rPr>
        <w:t>uum)</w:t>
      </w:r>
    </w:p>
    <w:p w:rsidR="007A6D6B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80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Kontrollkästchen80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69"/>
      <w:r w:rsidRPr="002722A2">
        <w:rPr>
          <w:sz w:val="18"/>
          <w:szCs w:val="18"/>
          <w:lang w:val="en-US"/>
        </w:rPr>
        <w:t xml:space="preserve"> </w:t>
      </w:r>
      <w:r w:rsidR="001E6D12">
        <w:rPr>
          <w:sz w:val="18"/>
          <w:szCs w:val="18"/>
          <w:lang w:val="en-US"/>
        </w:rPr>
        <w:t>R</w:t>
      </w:r>
      <w:r w:rsidR="007A6D6B" w:rsidRPr="002722A2">
        <w:rPr>
          <w:sz w:val="18"/>
          <w:szCs w:val="18"/>
          <w:lang w:val="en-US"/>
        </w:rPr>
        <w:t>unning in special medium (e.g. oil)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37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Kontrollkästchen37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70"/>
      <w:r w:rsidRPr="002722A2">
        <w:rPr>
          <w:sz w:val="18"/>
          <w:szCs w:val="18"/>
          <w:lang w:val="en-US"/>
        </w:rPr>
        <w:t xml:space="preserve"> Vibration / </w:t>
      </w:r>
      <w:r w:rsidR="002722A2" w:rsidRPr="002722A2">
        <w:rPr>
          <w:sz w:val="18"/>
          <w:szCs w:val="18"/>
          <w:lang w:val="en-US"/>
        </w:rPr>
        <w:t>Acceleration</w:t>
      </w:r>
    </w:p>
    <w:p w:rsidR="00F91AD2" w:rsidRPr="002722A2" w:rsidRDefault="00F91AD2" w:rsidP="00173BBB">
      <w:pPr>
        <w:ind w:left="57"/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Kontrollkästchen79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Kontrollkästchen79"/>
      <w:r w:rsidRPr="002722A2">
        <w:rPr>
          <w:sz w:val="18"/>
          <w:szCs w:val="18"/>
          <w:lang w:val="en-US"/>
        </w:rPr>
        <w:instrText xml:space="preserve"> FORMCHECKBOX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end"/>
      </w:r>
      <w:bookmarkEnd w:id="71"/>
      <w:r w:rsidRPr="002722A2">
        <w:rPr>
          <w:sz w:val="18"/>
          <w:szCs w:val="18"/>
          <w:lang w:val="en-US"/>
        </w:rPr>
        <w:t xml:space="preserve"> </w:t>
      </w:r>
      <w:r w:rsidR="002722A2" w:rsidRPr="002722A2">
        <w:rPr>
          <w:sz w:val="18"/>
          <w:szCs w:val="18"/>
          <w:lang w:val="en-US"/>
        </w:rPr>
        <w:t>Others</w:t>
      </w:r>
      <w:r w:rsidRPr="002722A2">
        <w:rPr>
          <w:sz w:val="18"/>
          <w:szCs w:val="18"/>
          <w:lang w:val="en-US"/>
        </w:rPr>
        <w:t xml:space="preserve">: </w:t>
      </w:r>
    </w:p>
    <w:p w:rsidR="00F91AD2" w:rsidRPr="002722A2" w:rsidRDefault="00F91AD2" w:rsidP="00F91AD2">
      <w:pPr>
        <w:rPr>
          <w:b/>
          <w:sz w:val="18"/>
          <w:szCs w:val="18"/>
          <w:lang w:val="en-US"/>
        </w:rPr>
        <w:sectPr w:rsidR="00F91AD2" w:rsidRPr="002722A2" w:rsidSect="00F91AD2">
          <w:type w:val="continuous"/>
          <w:pgSz w:w="11907" w:h="16840" w:code="9"/>
          <w:pgMar w:top="851" w:right="851" w:bottom="1134" w:left="1134" w:header="569" w:footer="621" w:gutter="0"/>
          <w:cols w:num="2" w:space="720" w:equalWidth="0">
            <w:col w:w="4601" w:space="720"/>
            <w:col w:w="4601"/>
          </w:cols>
          <w:formProt w:val="0"/>
        </w:sectPr>
      </w:pPr>
    </w:p>
    <w:p w:rsidR="00F91AD2" w:rsidRPr="002722A2" w:rsidRDefault="00895DE3" w:rsidP="00F91AD2">
      <w:pPr>
        <w:rPr>
          <w:sz w:val="18"/>
          <w:szCs w:val="18"/>
          <w:lang w:val="en-US"/>
        </w:rPr>
      </w:pPr>
      <w:r w:rsidRPr="002722A2">
        <w:rPr>
          <w:b/>
          <w:sz w:val="18"/>
          <w:szCs w:val="18"/>
          <w:lang w:val="en-US"/>
        </w:rPr>
        <w:lastRenderedPageBreak/>
        <w:t>Remarks</w:t>
      </w:r>
      <w:r w:rsidR="00F91AD2" w:rsidRPr="002722A2">
        <w:rPr>
          <w:sz w:val="18"/>
          <w:szCs w:val="18"/>
          <w:lang w:val="en-US"/>
        </w:rPr>
        <w:t>:</w:t>
      </w:r>
    </w:p>
    <w:p w:rsidR="00F91AD2" w:rsidRPr="002722A2" w:rsidRDefault="00F91AD2" w:rsidP="00F91AD2">
      <w:pPr>
        <w:rPr>
          <w:sz w:val="18"/>
          <w:szCs w:val="18"/>
          <w:lang w:val="en-US"/>
        </w:rPr>
      </w:pPr>
      <w:r w:rsidRPr="002722A2">
        <w:rPr>
          <w:sz w:val="18"/>
          <w:szCs w:val="18"/>
          <w:lang w:val="en-US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72" w:name="Text18"/>
      <w:r w:rsidRPr="002722A2">
        <w:rPr>
          <w:sz w:val="18"/>
          <w:szCs w:val="18"/>
          <w:lang w:val="en-US"/>
        </w:rPr>
        <w:instrText xml:space="preserve"> FORMTEXT </w:instrText>
      </w:r>
      <w:r w:rsidRPr="002722A2">
        <w:rPr>
          <w:sz w:val="18"/>
          <w:szCs w:val="18"/>
          <w:lang w:val="en-US"/>
        </w:rPr>
      </w:r>
      <w:r w:rsidRPr="002722A2">
        <w:rPr>
          <w:sz w:val="18"/>
          <w:szCs w:val="18"/>
          <w:lang w:val="en-US"/>
        </w:rPr>
        <w:fldChar w:fldCharType="separate"/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noProof/>
          <w:sz w:val="18"/>
          <w:szCs w:val="18"/>
          <w:lang w:val="en-US"/>
        </w:rPr>
        <w:t> </w:t>
      </w:r>
      <w:r w:rsidRPr="002722A2">
        <w:rPr>
          <w:sz w:val="18"/>
          <w:szCs w:val="18"/>
          <w:lang w:val="en-US"/>
        </w:rPr>
        <w:fldChar w:fldCharType="end"/>
      </w:r>
      <w:bookmarkEnd w:id="72"/>
    </w:p>
    <w:sectPr w:rsidR="00F91AD2" w:rsidRPr="002722A2" w:rsidSect="00F91AD2">
      <w:type w:val="continuous"/>
      <w:pgSz w:w="11907" w:h="16840" w:code="9"/>
      <w:pgMar w:top="851" w:right="851" w:bottom="1134" w:left="1134" w:header="851" w:footer="621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903" w:rsidRDefault="00F50903">
      <w:r>
        <w:separator/>
      </w:r>
    </w:p>
  </w:endnote>
  <w:endnote w:type="continuationSeparator" w:id="0">
    <w:p w:rsidR="00F50903" w:rsidRDefault="00F50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Bold">
    <w:panose1 w:val="00000000000000000000"/>
    <w:charset w:val="C8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AD2" w:rsidRPr="002722A2" w:rsidRDefault="00F91AD2">
    <w:pPr>
      <w:pStyle w:val="a5"/>
      <w:rPr>
        <w:lang w:val="en-US"/>
      </w:rPr>
    </w:pPr>
    <w:r w:rsidRPr="00C22ED0">
      <w:sym w:font="Wingdings" w:char="F0FD"/>
    </w:r>
    <w:r w:rsidRPr="002722A2">
      <w:rPr>
        <w:lang w:val="en-US"/>
      </w:rPr>
      <w:t xml:space="preserve"> ISO 9001 / ISO14001    </w:t>
    </w:r>
    <w:r w:rsidR="003B52D8" w:rsidRPr="00C22ED0">
      <w:sym w:font="Wingdings" w:char="F0FD"/>
    </w:r>
    <w:r w:rsidRPr="002722A2">
      <w:rPr>
        <w:lang w:val="en-US"/>
      </w:rPr>
      <w:t xml:space="preserve"> ISO 13485</w:t>
    </w:r>
    <w:r w:rsidRPr="002722A2">
      <w:rPr>
        <w:lang w:val="en-US"/>
      </w:rPr>
      <w:tab/>
      <w:t xml:space="preserve">Edition: </w:t>
    </w:r>
    <w:r w:rsidR="003B52D8">
      <w:rPr>
        <w:lang w:val="en-US"/>
      </w:rPr>
      <w:t>2009-04-</w:t>
    </w:r>
    <w:r w:rsidR="00B4174A">
      <w:rPr>
        <w:lang w:val="en-US"/>
      </w:rPr>
      <w:t>30</w:t>
    </w:r>
    <w:r w:rsidR="002722A2" w:rsidRPr="002722A2">
      <w:rPr>
        <w:lang w:val="en-US"/>
      </w:rPr>
      <w:t xml:space="preserve"> </w:t>
    </w:r>
    <w:r w:rsidRPr="002722A2">
      <w:rPr>
        <w:lang w:val="en-US"/>
      </w:rPr>
      <w:t xml:space="preserve">– Status quo: </w:t>
    </w:r>
    <w:r w:rsidR="003B52D8">
      <w:rPr>
        <w:lang w:val="en-US"/>
      </w:rPr>
      <w:t>2009-04-</w:t>
    </w:r>
    <w:r w:rsidR="00B4174A">
      <w:rPr>
        <w:lang w:val="en-US"/>
      </w:rPr>
      <w:t>30</w:t>
    </w:r>
    <w:r w:rsidR="00080558">
      <w:rPr>
        <w:lang w:val="en-US"/>
      </w:rPr>
      <w:t xml:space="preserve"> THME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AD2" w:rsidRPr="00A3541D" w:rsidRDefault="00F91AD2">
    <w:pPr>
      <w:pStyle w:val="a5"/>
      <w:spacing w:before="240"/>
      <w:rPr>
        <w:lang w:val="de-CH"/>
      </w:rPr>
    </w:pPr>
    <w:r>
      <w:fldChar w:fldCharType="begin"/>
    </w:r>
    <w:r w:rsidRPr="00A3541D">
      <w:rPr>
        <w:lang w:val="de-CH"/>
      </w:rPr>
      <w:instrText xml:space="preserve">FILENAME </w:instrText>
    </w:r>
    <w:r>
      <w:fldChar w:fldCharType="separate"/>
    </w:r>
    <w:r w:rsidR="00A72293">
      <w:rPr>
        <w:noProof/>
        <w:lang w:val="de-CH"/>
      </w:rPr>
      <w:t>K-Kund_F33.doc</w:t>
    </w:r>
    <w:r>
      <w:fldChar w:fldCharType="end"/>
    </w:r>
    <w:r w:rsidRPr="00A3541D">
      <w:rPr>
        <w:lang w:val="de-CH"/>
      </w:rPr>
      <w:tab/>
      <w:t xml:space="preserve">Autor: </w:t>
    </w:r>
    <w:r>
      <w:fldChar w:fldCharType="begin"/>
    </w:r>
    <w:r w:rsidRPr="00A3541D">
      <w:rPr>
        <w:lang w:val="de-CH"/>
      </w:rPr>
      <w:instrText xml:space="preserve">AUTHOR </w:instrText>
    </w:r>
    <w:r>
      <w:fldChar w:fldCharType="separate"/>
    </w:r>
    <w:r w:rsidR="00A72293">
      <w:rPr>
        <w:noProof/>
        <w:lang w:val="de-CH"/>
      </w:rPr>
      <w:t>THME</w:t>
    </w:r>
    <w:r>
      <w:fldChar w:fldCharType="end"/>
    </w:r>
    <w:r w:rsidRPr="00A3541D">
      <w:rPr>
        <w:lang w:val="de-CH"/>
      </w:rPr>
      <w:tab/>
      <w:t xml:space="preserve">Erstellt am: </w:t>
    </w:r>
    <w:fldSimple w:instr="CREATEDATE \@ dd.MM.yy">
      <w:r w:rsidR="00A72293">
        <w:rPr>
          <w:noProof/>
        </w:rPr>
        <w:t>30.04.09</w:t>
      </w:r>
    </w:fldSimple>
    <w:r w:rsidRPr="00A3541D">
      <w:rPr>
        <w:lang w:val="de-CH"/>
      </w:rPr>
      <w:t xml:space="preserve">, Druck am: </w:t>
    </w:r>
    <w:fldSimple w:instr="PRINTDATE \@ dd.MM.yy">
      <w:r w:rsidR="00A72293">
        <w:rPr>
          <w:noProof/>
        </w:rPr>
        <w:t>30.04.09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903" w:rsidRDefault="00F50903">
      <w:r>
        <w:separator/>
      </w:r>
    </w:p>
  </w:footnote>
  <w:footnote w:type="continuationSeparator" w:id="0">
    <w:p w:rsidR="00F50903" w:rsidRDefault="00F50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268"/>
      <w:gridCol w:w="5415"/>
      <w:gridCol w:w="2268"/>
    </w:tblGrid>
    <w:tr w:rsidR="00F91AD2" w:rsidRPr="00F50903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9951" w:type="dxa"/>
          <w:gridSpan w:val="3"/>
          <w:shd w:val="clear" w:color="auto" w:fill="FF0000"/>
        </w:tcPr>
        <w:p w:rsidR="00F91AD2" w:rsidRPr="00F50903" w:rsidRDefault="00F91AD2" w:rsidP="00FC46A5">
          <w:pPr>
            <w:pStyle w:val="Kopfrechts"/>
            <w:rPr>
              <w:b/>
              <w:color w:val="FFFFFF"/>
            </w:rPr>
          </w:pPr>
          <w:r w:rsidRPr="00F50903">
            <w:rPr>
              <w:sz w:val="4"/>
              <w:szCs w:val="4"/>
              <w:lang w:val="de-CH"/>
            </w:rPr>
            <w:br/>
          </w:r>
          <w:r w:rsidRPr="00F50903">
            <w:rPr>
              <w:b/>
              <w:color w:val="FFFFFF"/>
            </w:rPr>
            <w:t>maxon motor</w:t>
          </w:r>
        </w:p>
      </w:tc>
    </w:tr>
    <w:tr w:rsidR="00F91AD2" w:rsidRPr="00F50903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2268" w:type="dxa"/>
        </w:tcPr>
        <w:p w:rsidR="00F91AD2" w:rsidRPr="00F50903" w:rsidRDefault="00F91AD2" w:rsidP="00FC46A5">
          <w:pPr>
            <w:rPr>
              <w:b/>
            </w:rPr>
          </w:pPr>
          <w:r w:rsidRPr="00F50903">
            <w:rPr>
              <w:b/>
            </w:rPr>
            <w:t>maxon motor group</w:t>
          </w:r>
        </w:p>
      </w:tc>
      <w:tc>
        <w:tcPr>
          <w:tcW w:w="5415" w:type="dxa"/>
          <w:vAlign w:val="center"/>
        </w:tcPr>
        <w:p w:rsidR="00F91AD2" w:rsidRPr="00F50903" w:rsidRDefault="00FB69E4" w:rsidP="00FC46A5">
          <w:pPr>
            <w:pStyle w:val="KopfTitel"/>
            <w:rPr>
              <w:b w:val="0"/>
              <w:szCs w:val="32"/>
            </w:rPr>
          </w:pPr>
          <w:r w:rsidRPr="00F50903">
            <w:rPr>
              <w:b w:val="0"/>
              <w:szCs w:val="32"/>
            </w:rPr>
            <w:t>Checklist Return</w:t>
          </w:r>
          <w:r w:rsidR="00AF5DE2" w:rsidRPr="00F50903">
            <w:rPr>
              <w:b w:val="0"/>
              <w:szCs w:val="32"/>
            </w:rPr>
            <w:t>s</w:t>
          </w:r>
        </w:p>
      </w:tc>
      <w:tc>
        <w:tcPr>
          <w:tcW w:w="2268" w:type="dxa"/>
        </w:tcPr>
        <w:p w:rsidR="00F91AD2" w:rsidRPr="00F50903" w:rsidRDefault="00F91AD2" w:rsidP="00FC46A5">
          <w:pPr>
            <w:pStyle w:val="Kopfrechts"/>
            <w:rPr>
              <w:b/>
              <w:lang w:val="de-CH"/>
            </w:rPr>
          </w:pPr>
          <w:r w:rsidRPr="00F50903">
            <w:rPr>
              <w:b/>
              <w:lang w:val="de-CH"/>
            </w:rPr>
            <w:t>K-Kund_F</w:t>
          </w:r>
          <w:r w:rsidR="00080558" w:rsidRPr="00F50903">
            <w:rPr>
              <w:b/>
              <w:lang w:val="de-CH"/>
            </w:rPr>
            <w:t>33</w:t>
          </w:r>
        </w:p>
        <w:p w:rsidR="00F91AD2" w:rsidRPr="00F50903" w:rsidRDefault="00F91AD2" w:rsidP="00FC46A5">
          <w:pPr>
            <w:pStyle w:val="Kopfrechts"/>
            <w:rPr>
              <w:lang w:val="de-CH"/>
            </w:rPr>
          </w:pPr>
          <w:r w:rsidRPr="00F50903">
            <w:rPr>
              <w:lang w:val="de-CH"/>
            </w:rPr>
            <w:t>Index 01</w:t>
          </w:r>
          <w:r w:rsidRPr="00F50903">
            <w:fldChar w:fldCharType="begin"/>
          </w:r>
          <w:r w:rsidRPr="00F50903">
            <w:rPr>
              <w:lang w:val="de-CH"/>
            </w:rPr>
            <w:instrText xml:space="preserve">COMMENTS </w:instrText>
          </w:r>
          <w:r w:rsidRPr="00F50903">
            <w:fldChar w:fldCharType="end"/>
          </w:r>
          <w:r w:rsidRPr="00F50903">
            <w:rPr>
              <w:lang w:val="de-CH"/>
            </w:rPr>
            <w:br/>
            <w:t xml:space="preserve">Page </w:t>
          </w:r>
          <w:r w:rsidRPr="00F50903">
            <w:fldChar w:fldCharType="begin"/>
          </w:r>
          <w:r w:rsidRPr="00F50903">
            <w:rPr>
              <w:lang w:val="de-CH"/>
            </w:rPr>
            <w:instrText>PAGE \* ARABIC</w:instrText>
          </w:r>
          <w:r w:rsidRPr="00F50903">
            <w:fldChar w:fldCharType="separate"/>
          </w:r>
          <w:r w:rsidR="00844A64">
            <w:rPr>
              <w:noProof/>
              <w:lang w:val="de-CH"/>
            </w:rPr>
            <w:t>1</w:t>
          </w:r>
          <w:r w:rsidRPr="00F50903">
            <w:fldChar w:fldCharType="end"/>
          </w:r>
          <w:r w:rsidRPr="00F50903">
            <w:rPr>
              <w:lang w:val="de-CH"/>
            </w:rPr>
            <w:t xml:space="preserve"> / </w:t>
          </w:r>
          <w:r w:rsidRPr="00F50903">
            <w:fldChar w:fldCharType="begin"/>
          </w:r>
          <w:r w:rsidRPr="00F50903">
            <w:rPr>
              <w:lang w:val="de-CH"/>
            </w:rPr>
            <w:instrText xml:space="preserve">NUMPAGES </w:instrText>
          </w:r>
          <w:r w:rsidRPr="00F50903">
            <w:fldChar w:fldCharType="separate"/>
          </w:r>
          <w:r w:rsidR="00844A64">
            <w:rPr>
              <w:noProof/>
              <w:lang w:val="de-CH"/>
            </w:rPr>
            <w:t>1</w:t>
          </w:r>
          <w:r w:rsidRPr="00F50903">
            <w:fldChar w:fldCharType="end"/>
          </w:r>
        </w:p>
      </w:tc>
    </w:tr>
  </w:tbl>
  <w:p w:rsidR="00F91AD2" w:rsidRPr="00D05570" w:rsidRDefault="00F91AD2" w:rsidP="00D05570">
    <w:pPr>
      <w:rPr>
        <w:sz w:val="4"/>
        <w:szCs w:val="4"/>
        <w:lang w:val="de-CH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E32FC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18F9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8A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BE68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DAD3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5446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BA3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E877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C88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00E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CH" w:vendorID="64" w:dllVersion="131078" w:nlCheck="1" w:checkStyle="1"/>
  <w:attachedTemplate r:id="rId1"/>
  <w:stylePaneFormatFilter w:val="3F01"/>
  <w:documentProtection w:edit="forms" w:enforcement="0"/>
  <w:defaultTabStop w:val="720"/>
  <w:hyphenationZone w:val="425"/>
  <w:doNotHyphenateCaps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5B5E"/>
    <w:rsid w:val="00005B6C"/>
    <w:rsid w:val="0001679C"/>
    <w:rsid w:val="00026B0B"/>
    <w:rsid w:val="00043AF5"/>
    <w:rsid w:val="00054040"/>
    <w:rsid w:val="000632D7"/>
    <w:rsid w:val="00080124"/>
    <w:rsid w:val="00080558"/>
    <w:rsid w:val="00093D7C"/>
    <w:rsid w:val="00094E03"/>
    <w:rsid w:val="000A41EF"/>
    <w:rsid w:val="000C4DB8"/>
    <w:rsid w:val="000E019A"/>
    <w:rsid w:val="000F4A7E"/>
    <w:rsid w:val="0010440F"/>
    <w:rsid w:val="001126C8"/>
    <w:rsid w:val="00125650"/>
    <w:rsid w:val="00127A8C"/>
    <w:rsid w:val="00133F4A"/>
    <w:rsid w:val="00150F81"/>
    <w:rsid w:val="00157D40"/>
    <w:rsid w:val="001631AB"/>
    <w:rsid w:val="00173369"/>
    <w:rsid w:val="00173BBB"/>
    <w:rsid w:val="0018408C"/>
    <w:rsid w:val="00187FE3"/>
    <w:rsid w:val="001B1F22"/>
    <w:rsid w:val="001B58D1"/>
    <w:rsid w:val="001E2465"/>
    <w:rsid w:val="001E6D12"/>
    <w:rsid w:val="001F5AED"/>
    <w:rsid w:val="001F6B7D"/>
    <w:rsid w:val="00206974"/>
    <w:rsid w:val="002155B8"/>
    <w:rsid w:val="00245A2F"/>
    <w:rsid w:val="00263FFC"/>
    <w:rsid w:val="00267C99"/>
    <w:rsid w:val="002709D8"/>
    <w:rsid w:val="00272147"/>
    <w:rsid w:val="002722A2"/>
    <w:rsid w:val="00276149"/>
    <w:rsid w:val="00277488"/>
    <w:rsid w:val="002C229F"/>
    <w:rsid w:val="002C2EF3"/>
    <w:rsid w:val="002D6EEA"/>
    <w:rsid w:val="002F2394"/>
    <w:rsid w:val="002F2B49"/>
    <w:rsid w:val="002F7D83"/>
    <w:rsid w:val="00302632"/>
    <w:rsid w:val="00315084"/>
    <w:rsid w:val="00321263"/>
    <w:rsid w:val="00323A9F"/>
    <w:rsid w:val="0032686A"/>
    <w:rsid w:val="003372EC"/>
    <w:rsid w:val="00354644"/>
    <w:rsid w:val="00362911"/>
    <w:rsid w:val="00367345"/>
    <w:rsid w:val="00372094"/>
    <w:rsid w:val="00376827"/>
    <w:rsid w:val="00380577"/>
    <w:rsid w:val="00396B9A"/>
    <w:rsid w:val="003B4EE2"/>
    <w:rsid w:val="003B52D8"/>
    <w:rsid w:val="003D206C"/>
    <w:rsid w:val="003E0EAC"/>
    <w:rsid w:val="003F2CD8"/>
    <w:rsid w:val="004204F3"/>
    <w:rsid w:val="0042478C"/>
    <w:rsid w:val="00444B43"/>
    <w:rsid w:val="0044580F"/>
    <w:rsid w:val="004508E6"/>
    <w:rsid w:val="004737FF"/>
    <w:rsid w:val="00483230"/>
    <w:rsid w:val="00497740"/>
    <w:rsid w:val="004B14C8"/>
    <w:rsid w:val="004B624D"/>
    <w:rsid w:val="004C7890"/>
    <w:rsid w:val="004D48F3"/>
    <w:rsid w:val="005172E2"/>
    <w:rsid w:val="00532E33"/>
    <w:rsid w:val="00537720"/>
    <w:rsid w:val="0055732E"/>
    <w:rsid w:val="0056441E"/>
    <w:rsid w:val="00571D01"/>
    <w:rsid w:val="005B4C2C"/>
    <w:rsid w:val="005C72BC"/>
    <w:rsid w:val="005D5D07"/>
    <w:rsid w:val="005E4145"/>
    <w:rsid w:val="006026A8"/>
    <w:rsid w:val="00604F6F"/>
    <w:rsid w:val="006176B8"/>
    <w:rsid w:val="006265CC"/>
    <w:rsid w:val="00647A4C"/>
    <w:rsid w:val="00656047"/>
    <w:rsid w:val="0066116A"/>
    <w:rsid w:val="00693BF5"/>
    <w:rsid w:val="006A0329"/>
    <w:rsid w:val="006A5EAD"/>
    <w:rsid w:val="006B5B74"/>
    <w:rsid w:val="006E6EF0"/>
    <w:rsid w:val="006F4B27"/>
    <w:rsid w:val="007077FE"/>
    <w:rsid w:val="00730F49"/>
    <w:rsid w:val="00735689"/>
    <w:rsid w:val="007557D4"/>
    <w:rsid w:val="007731BF"/>
    <w:rsid w:val="007A6D6B"/>
    <w:rsid w:val="007C40CE"/>
    <w:rsid w:val="007C7321"/>
    <w:rsid w:val="007D3341"/>
    <w:rsid w:val="007E4800"/>
    <w:rsid w:val="00806EF4"/>
    <w:rsid w:val="0082324B"/>
    <w:rsid w:val="00826F3B"/>
    <w:rsid w:val="0082764D"/>
    <w:rsid w:val="00831DD9"/>
    <w:rsid w:val="00844A64"/>
    <w:rsid w:val="0084696B"/>
    <w:rsid w:val="00854A7D"/>
    <w:rsid w:val="00885D47"/>
    <w:rsid w:val="00895DE3"/>
    <w:rsid w:val="008A456E"/>
    <w:rsid w:val="008D7282"/>
    <w:rsid w:val="008E01AB"/>
    <w:rsid w:val="008E40C4"/>
    <w:rsid w:val="00904120"/>
    <w:rsid w:val="009076C6"/>
    <w:rsid w:val="00914434"/>
    <w:rsid w:val="00946AA2"/>
    <w:rsid w:val="00951F4A"/>
    <w:rsid w:val="00954582"/>
    <w:rsid w:val="00955200"/>
    <w:rsid w:val="00977A40"/>
    <w:rsid w:val="009A08BC"/>
    <w:rsid w:val="009A287A"/>
    <w:rsid w:val="009C14F2"/>
    <w:rsid w:val="009D0688"/>
    <w:rsid w:val="009E116E"/>
    <w:rsid w:val="009E6B98"/>
    <w:rsid w:val="00A022BC"/>
    <w:rsid w:val="00A04AFF"/>
    <w:rsid w:val="00A06A11"/>
    <w:rsid w:val="00A07DA9"/>
    <w:rsid w:val="00A07F7E"/>
    <w:rsid w:val="00A15709"/>
    <w:rsid w:val="00A2171C"/>
    <w:rsid w:val="00A3541D"/>
    <w:rsid w:val="00A42EA5"/>
    <w:rsid w:val="00A46743"/>
    <w:rsid w:val="00A4716F"/>
    <w:rsid w:val="00A53BBC"/>
    <w:rsid w:val="00A701E6"/>
    <w:rsid w:val="00A721C1"/>
    <w:rsid w:val="00A72293"/>
    <w:rsid w:val="00A9525B"/>
    <w:rsid w:val="00AA7911"/>
    <w:rsid w:val="00AD72E7"/>
    <w:rsid w:val="00AF5DE2"/>
    <w:rsid w:val="00B059AA"/>
    <w:rsid w:val="00B11418"/>
    <w:rsid w:val="00B13808"/>
    <w:rsid w:val="00B1612B"/>
    <w:rsid w:val="00B30616"/>
    <w:rsid w:val="00B34681"/>
    <w:rsid w:val="00B346A5"/>
    <w:rsid w:val="00B4174A"/>
    <w:rsid w:val="00B439E2"/>
    <w:rsid w:val="00B47754"/>
    <w:rsid w:val="00B6065F"/>
    <w:rsid w:val="00BB2786"/>
    <w:rsid w:val="00BC2BF9"/>
    <w:rsid w:val="00BC4217"/>
    <w:rsid w:val="00BC7935"/>
    <w:rsid w:val="00BD26C4"/>
    <w:rsid w:val="00BD490C"/>
    <w:rsid w:val="00BD4A3E"/>
    <w:rsid w:val="00BD6F95"/>
    <w:rsid w:val="00BE3E42"/>
    <w:rsid w:val="00C04A04"/>
    <w:rsid w:val="00C124E0"/>
    <w:rsid w:val="00C2446D"/>
    <w:rsid w:val="00C270BE"/>
    <w:rsid w:val="00C3229A"/>
    <w:rsid w:val="00C345B4"/>
    <w:rsid w:val="00C41D96"/>
    <w:rsid w:val="00C452C7"/>
    <w:rsid w:val="00C6265F"/>
    <w:rsid w:val="00C66F03"/>
    <w:rsid w:val="00C702C5"/>
    <w:rsid w:val="00C8471E"/>
    <w:rsid w:val="00CB1A0E"/>
    <w:rsid w:val="00CD0E73"/>
    <w:rsid w:val="00CE19E4"/>
    <w:rsid w:val="00CE5E34"/>
    <w:rsid w:val="00D05570"/>
    <w:rsid w:val="00D31330"/>
    <w:rsid w:val="00D3784E"/>
    <w:rsid w:val="00D569CA"/>
    <w:rsid w:val="00D65E40"/>
    <w:rsid w:val="00D67C1B"/>
    <w:rsid w:val="00D77C21"/>
    <w:rsid w:val="00D81B49"/>
    <w:rsid w:val="00D93125"/>
    <w:rsid w:val="00DA11D3"/>
    <w:rsid w:val="00DA149D"/>
    <w:rsid w:val="00DA27AA"/>
    <w:rsid w:val="00DC3F0D"/>
    <w:rsid w:val="00DC5411"/>
    <w:rsid w:val="00DC6D3E"/>
    <w:rsid w:val="00DC6DBC"/>
    <w:rsid w:val="00DD1479"/>
    <w:rsid w:val="00DD29B4"/>
    <w:rsid w:val="00DE2310"/>
    <w:rsid w:val="00DE4E11"/>
    <w:rsid w:val="00DF4A65"/>
    <w:rsid w:val="00E01462"/>
    <w:rsid w:val="00E30F7D"/>
    <w:rsid w:val="00E35216"/>
    <w:rsid w:val="00E52557"/>
    <w:rsid w:val="00E655CE"/>
    <w:rsid w:val="00E65B5E"/>
    <w:rsid w:val="00E664A4"/>
    <w:rsid w:val="00E749D9"/>
    <w:rsid w:val="00E82D1D"/>
    <w:rsid w:val="00E87F40"/>
    <w:rsid w:val="00EC41E4"/>
    <w:rsid w:val="00EE4D3E"/>
    <w:rsid w:val="00EE7B0D"/>
    <w:rsid w:val="00F027E2"/>
    <w:rsid w:val="00F05C07"/>
    <w:rsid w:val="00F12878"/>
    <w:rsid w:val="00F2358A"/>
    <w:rsid w:val="00F26A38"/>
    <w:rsid w:val="00F3620D"/>
    <w:rsid w:val="00F45739"/>
    <w:rsid w:val="00F50903"/>
    <w:rsid w:val="00F729B9"/>
    <w:rsid w:val="00F747B3"/>
    <w:rsid w:val="00F91AD2"/>
    <w:rsid w:val="00FA3B68"/>
    <w:rsid w:val="00FB69E4"/>
    <w:rsid w:val="00FC3B7E"/>
    <w:rsid w:val="00FC41D8"/>
    <w:rsid w:val="00FC46A5"/>
    <w:rsid w:val="00FC6379"/>
    <w:rsid w:val="00FD2B74"/>
    <w:rsid w:val="00FE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5084"/>
    <w:rPr>
      <w:rFonts w:ascii="Arial" w:hAnsi="Arial"/>
      <w:lang w:val="en-GB" w:eastAsia="de-CH"/>
    </w:rPr>
  </w:style>
  <w:style w:type="paragraph" w:styleId="1">
    <w:name w:val="heading 1"/>
    <w:basedOn w:val="a"/>
    <w:next w:val="a"/>
    <w:qFormat/>
    <w:pPr>
      <w:keepNext/>
      <w:tabs>
        <w:tab w:val="left" w:pos="567"/>
      </w:tabs>
      <w:spacing w:before="240" w:after="120" w:line="240" w:lineRule="atLeast"/>
      <w:ind w:left="567" w:hanging="567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  <w:tab w:val="right" w:pos="8910"/>
        <w:tab w:val="right" w:pos="9923"/>
      </w:tabs>
      <w:spacing w:before="120" w:line="240" w:lineRule="atLeast"/>
      <w:ind w:left="567" w:hanging="567"/>
      <w:outlineLvl w:val="1"/>
    </w:pPr>
  </w:style>
  <w:style w:type="paragraph" w:styleId="3">
    <w:name w:val="heading 3"/>
    <w:basedOn w:val="a"/>
    <w:next w:val="a0"/>
    <w:qFormat/>
    <w:pPr>
      <w:tabs>
        <w:tab w:val="right" w:pos="567"/>
      </w:tabs>
      <w:ind w:left="567"/>
      <w:outlineLvl w:val="2"/>
    </w:p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i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567"/>
    </w:pPr>
  </w:style>
  <w:style w:type="paragraph" w:styleId="a4">
    <w:name w:val="Title"/>
    <w:basedOn w:val="a"/>
    <w:qFormat/>
    <w:pPr>
      <w:spacing w:before="240" w:after="60"/>
      <w:jc w:val="center"/>
    </w:pPr>
    <w:rPr>
      <w:b/>
      <w:kern w:val="28"/>
      <w:sz w:val="32"/>
    </w:rPr>
  </w:style>
  <w:style w:type="paragraph" w:styleId="a5">
    <w:name w:val="footer"/>
    <w:basedOn w:val="a"/>
    <w:pPr>
      <w:pBdr>
        <w:top w:val="single" w:sz="8" w:space="1" w:color="auto"/>
      </w:pBdr>
      <w:tabs>
        <w:tab w:val="right" w:pos="9923"/>
      </w:tabs>
      <w:spacing w:before="120"/>
    </w:pPr>
    <w:rPr>
      <w:sz w:val="16"/>
    </w:rPr>
  </w:style>
  <w:style w:type="paragraph" w:styleId="a6">
    <w:name w:val="header"/>
    <w:basedOn w:val="a"/>
    <w:pPr>
      <w:pBdr>
        <w:bottom w:val="single" w:sz="6" w:space="1" w:color="auto"/>
        <w:between w:val="single" w:sz="6" w:space="1" w:color="auto"/>
      </w:pBdr>
      <w:tabs>
        <w:tab w:val="center" w:pos="4987"/>
        <w:tab w:val="right" w:pos="9923"/>
      </w:tabs>
      <w:spacing w:after="240"/>
    </w:pPr>
  </w:style>
  <w:style w:type="paragraph" w:customStyle="1" w:styleId="Normal1">
    <w:name w:val="Normal1"/>
    <w:basedOn w:val="a"/>
    <w:link w:val="NormalZchn"/>
    <w:rsid w:val="00C6265F"/>
    <w:pPr>
      <w:spacing w:before="120"/>
    </w:pPr>
  </w:style>
  <w:style w:type="paragraph" w:customStyle="1" w:styleId="Kopfmaxon-Logo">
    <w:name w:val="Kopf maxon-Logo"/>
    <w:basedOn w:val="a"/>
    <w:pPr>
      <w:keepNext/>
      <w:shd w:val="clear" w:color="auto" w:fill="FF0000"/>
      <w:jc w:val="center"/>
    </w:pPr>
    <w:rPr>
      <w:b/>
      <w:color w:val="FFFFFF"/>
    </w:rPr>
  </w:style>
  <w:style w:type="character" w:styleId="a7">
    <w:name w:val="Hyperlink"/>
    <w:basedOn w:val="a1"/>
    <w:rPr>
      <w:color w:val="0000FF"/>
      <w:u w:val="single"/>
    </w:rPr>
  </w:style>
  <w:style w:type="paragraph" w:customStyle="1" w:styleId="Kopflinks">
    <w:name w:val="Kopf links"/>
    <w:basedOn w:val="a"/>
    <w:pPr>
      <w:jc w:val="center"/>
    </w:pPr>
    <w:rPr>
      <w:b/>
    </w:rPr>
  </w:style>
  <w:style w:type="paragraph" w:customStyle="1" w:styleId="Kopfrechts">
    <w:name w:val="Kopf rechts"/>
    <w:basedOn w:val="a"/>
    <w:pPr>
      <w:jc w:val="center"/>
    </w:pPr>
  </w:style>
  <w:style w:type="paragraph" w:customStyle="1" w:styleId="KopfTitel">
    <w:name w:val="Kopf Titel"/>
    <w:basedOn w:val="a"/>
    <w:pPr>
      <w:jc w:val="center"/>
    </w:pPr>
    <w:rPr>
      <w:b/>
      <w:sz w:val="32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customStyle="1" w:styleId="Blickfang">
    <w:name w:val="Blickfang"/>
    <w:basedOn w:val="a"/>
    <w:pPr>
      <w:ind w:left="850" w:hanging="283"/>
    </w:pPr>
  </w:style>
  <w:style w:type="paragraph" w:styleId="a9">
    <w:name w:val="footnote text"/>
    <w:basedOn w:val="a"/>
    <w:semiHidden/>
    <w:rPr>
      <w:sz w:val="16"/>
    </w:rPr>
  </w:style>
  <w:style w:type="character" w:styleId="aa">
    <w:name w:val="footnote reference"/>
    <w:basedOn w:val="a1"/>
    <w:semiHidden/>
    <w:rPr>
      <w:vertAlign w:val="superscript"/>
    </w:rPr>
  </w:style>
  <w:style w:type="paragraph" w:customStyle="1" w:styleId="Kategorie">
    <w:name w:val="Kategorie"/>
    <w:basedOn w:val="a"/>
    <w:rsid w:val="00354644"/>
    <w:pPr>
      <w:keepNext/>
      <w:spacing w:before="120"/>
    </w:pPr>
    <w:rPr>
      <w:rFonts w:ascii="Arial Black" w:hAnsi="Arial Black"/>
      <w:noProof/>
      <w:lang w:eastAsia="de-DE"/>
    </w:r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val="de-CH" w:eastAsia="de-CH"/>
    </w:rPr>
  </w:style>
  <w:style w:type="paragraph" w:styleId="ac">
    <w:name w:val="Plain Text"/>
    <w:basedOn w:val="a"/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table" w:styleId="ae">
    <w:name w:val="Table Grid"/>
    <w:basedOn w:val="a2"/>
    <w:rsid w:val="00D05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basedOn w:val="Normal1"/>
    <w:rsid w:val="00C6265F"/>
    <w:pPr>
      <w:tabs>
        <w:tab w:val="left" w:pos="3402"/>
      </w:tabs>
      <w:spacing w:after="120"/>
    </w:pPr>
  </w:style>
  <w:style w:type="character" w:customStyle="1" w:styleId="NormalZchn">
    <w:name w:val="Normal Zchn"/>
    <w:basedOn w:val="a1"/>
    <w:link w:val="Normal1"/>
    <w:rsid w:val="005B4C2C"/>
    <w:rPr>
      <w:rFonts w:ascii="Arial" w:hAnsi="Arial"/>
      <w:lang w:val="en-GB" w:eastAsia="de-CH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gthme\Local%20Settings\Temporary%20Internet%20Files\OLK9C5\K-Auftr_F02_SalesChecklist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K-Auftr_F02_SalesChecklist.dot</Template>
  <TotalTime>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</vt:lpstr>
      <vt:lpstr>Formular</vt:lpstr>
    </vt:vector>
  </TitlesOfParts>
  <Company>mmag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</dc:title>
  <dc:subject>Sales Checklist</dc:subject>
  <dc:creator>THME</dc:creator>
  <cp:keywords>Q-Fb 062, K-Auftr_F01</cp:keywords>
  <cp:lastModifiedBy>davy</cp:lastModifiedBy>
  <cp:revision>2</cp:revision>
  <cp:lastPrinted>2009-04-30T04:40:00Z</cp:lastPrinted>
  <dcterms:created xsi:type="dcterms:W3CDTF">2010-03-09T19:27:00Z</dcterms:created>
  <dcterms:modified xsi:type="dcterms:W3CDTF">2010-03-09T19:27:00Z</dcterms:modified>
</cp:coreProperties>
</file>